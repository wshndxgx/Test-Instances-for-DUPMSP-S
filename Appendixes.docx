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9328" w14:textId="15BD1999" w:rsidR="0018449F" w:rsidRDefault="0018449F" w:rsidP="0018449F">
      <w:pPr>
        <w:pStyle w:val="1"/>
        <w:rPr>
          <w:lang w:eastAsia="zh-CN"/>
        </w:rPr>
      </w:pPr>
      <w:bookmarkStart w:id="0" w:name="_Ref132488739"/>
      <w:r w:rsidRPr="0018449F">
        <w:rPr>
          <w:lang w:eastAsia="zh-CN"/>
        </w:rPr>
        <w:t>Appendix</w:t>
      </w:r>
      <w:r>
        <w:rPr>
          <w:lang w:eastAsia="zh-CN"/>
        </w:rPr>
        <w:t>es</w:t>
      </w:r>
    </w:p>
    <w:p w14:paraId="243DAFE0" w14:textId="5A380936" w:rsidR="00336B73" w:rsidRDefault="00B777D7" w:rsidP="00E26243">
      <w:pPr>
        <w:pStyle w:val="Tabletitle"/>
      </w:pPr>
      <w:r>
        <w:t>A</w:t>
      </w:r>
      <w:r>
        <w:rPr>
          <w:rFonts w:hint="eastAsia"/>
          <w:lang w:eastAsia="zh-CN"/>
        </w:rPr>
        <w:t>pp</w:t>
      </w:r>
      <w:r>
        <w:t>endix</w:t>
      </w:r>
      <w:r w:rsidR="00336B73">
        <w:t xml:space="preserve"> </w:t>
      </w:r>
      <w:fldSimple w:instr=" SEQ Table \* ARABIC ">
        <w:r w:rsidR="00336B73">
          <w:rPr>
            <w:noProof/>
          </w:rPr>
          <w:t>1</w:t>
        </w:r>
      </w:fldSimple>
      <w:bookmarkEnd w:id="0"/>
      <w:r w:rsidR="00336B73">
        <w:t>.</w:t>
      </w:r>
      <w:r w:rsidR="00336B73" w:rsidRPr="00336B73">
        <w:t xml:space="preserve"> </w:t>
      </w:r>
      <w:r w:rsidR="00336B73" w:rsidRPr="001D19AE">
        <w:t>Information of instances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140"/>
        <w:gridCol w:w="398"/>
        <w:gridCol w:w="1099"/>
        <w:gridCol w:w="757"/>
        <w:gridCol w:w="1702"/>
        <w:gridCol w:w="866"/>
        <w:gridCol w:w="1825"/>
        <w:gridCol w:w="705"/>
        <w:gridCol w:w="1821"/>
      </w:tblGrid>
      <w:tr w:rsidR="001C491F" w:rsidRPr="00EF0332" w14:paraId="6095CAD6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8C74E6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bookmarkStart w:id="1" w:name="_Hlk132466480"/>
            <w:r w:rsidRPr="00EF0332">
              <w:rPr>
                <w:rFonts w:eastAsia="宋体"/>
                <w:color w:val="000000"/>
                <w:sz w:val="18"/>
                <w:szCs w:val="18"/>
              </w:rPr>
              <w:t>Ins.</w:t>
            </w:r>
          </w:p>
        </w:tc>
        <w:tc>
          <w:tcPr>
            <w:tcW w:w="19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11756A7" w14:textId="77777777" w:rsidR="001C491F" w:rsidRPr="00EF0332" w:rsidRDefault="001C491F" w:rsidP="0056790B">
            <w:pPr>
              <w:jc w:val="center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F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76415F7" w14:textId="77777777" w:rsidR="001C491F" w:rsidRPr="00EF0332" w:rsidRDefault="001C491F" w:rsidP="0056790B">
            <w:pPr>
              <w:jc w:val="center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Mf</w:t>
            </w:r>
          </w:p>
        </w:tc>
        <w:tc>
          <w:tcPr>
            <w:tcW w:w="36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5AB81A5" w14:textId="7150D785" w:rsidR="001C491F" w:rsidRPr="00EF0332" w:rsidRDefault="00983363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/>
                <w:color w:val="000000"/>
                <w:sz w:val="18"/>
                <w:szCs w:val="18"/>
              </w:rPr>
              <w:t>Small</w:t>
            </w:r>
            <w:r w:rsidR="001C491F" w:rsidRPr="00EF0332">
              <w:rPr>
                <w:rFonts w:eastAsia="宋体"/>
                <w:color w:val="000000"/>
                <w:sz w:val="18"/>
                <w:szCs w:val="18"/>
              </w:rPr>
              <w:t>.</w:t>
            </w:r>
          </w:p>
        </w:tc>
        <w:tc>
          <w:tcPr>
            <w:tcW w:w="82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F995369" w14:textId="77777777" w:rsidR="001C491F" w:rsidRPr="00EF0332" w:rsidRDefault="001C491F" w:rsidP="0056790B">
            <w:pPr>
              <w:jc w:val="center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n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F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M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20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821AD06" w14:textId="7988B6BC" w:rsidR="001C491F" w:rsidRPr="00EF0332" w:rsidRDefault="00983363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/>
                <w:color w:val="000000"/>
                <w:sz w:val="18"/>
                <w:szCs w:val="18"/>
              </w:rPr>
              <w:t>Middle</w:t>
            </w:r>
            <w:r w:rsidR="001C491F" w:rsidRPr="00EF0332">
              <w:rPr>
                <w:rFonts w:eastAsia="宋体"/>
                <w:color w:val="000000"/>
                <w:sz w:val="18"/>
                <w:szCs w:val="18"/>
              </w:rPr>
              <w:t>.</w:t>
            </w:r>
          </w:p>
        </w:tc>
        <w:tc>
          <w:tcPr>
            <w:tcW w:w="88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EF79CC4" w14:textId="77777777" w:rsidR="001C491F" w:rsidRPr="00EF0332" w:rsidRDefault="001C491F" w:rsidP="0056790B">
            <w:pPr>
              <w:jc w:val="center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n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F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M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T</w:t>
            </w:r>
          </w:p>
        </w:tc>
        <w:tc>
          <w:tcPr>
            <w:tcW w:w="34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C45E006" w14:textId="2FC030FC" w:rsidR="001C491F" w:rsidRPr="00EF0332" w:rsidRDefault="00983363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88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FB01155" w14:textId="77777777" w:rsidR="001C491F" w:rsidRPr="00EF0332" w:rsidRDefault="001C491F" w:rsidP="0056790B">
            <w:pPr>
              <w:jc w:val="center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n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F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M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T</w:t>
            </w:r>
          </w:p>
        </w:tc>
      </w:tr>
      <w:tr w:rsidR="001C491F" w:rsidRPr="00EF0332" w14:paraId="6C2640E3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934F3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C01-C04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535BF5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FB917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2 3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080BF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C01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C01A75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 x 2 x 5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C3F3E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C17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C702F3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60 x 2 x 7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6CF61E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C37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ED06A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120 x 2 x 9 x 5</w:t>
            </w:r>
          </w:p>
        </w:tc>
      </w:tr>
      <w:tr w:rsidR="001C491F" w:rsidRPr="00EF0332" w14:paraId="1CE6CE09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94321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C05-C08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5245F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52012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2 3 3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01E28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C02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5CD7F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30 x 2 x 5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DD721E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C18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13BC99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70 x 2 x 7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DB2AF9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C38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B0794D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140 x 2 x 9 x 5</w:t>
            </w:r>
          </w:p>
        </w:tc>
      </w:tr>
      <w:tr w:rsidR="001C491F" w:rsidRPr="00EF0332" w14:paraId="2F808562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7AEA8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C09-C12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847D9C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D39C7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2 3 3 2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26766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C03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99C40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40 x 2 x 5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01521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C19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6B76CF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80 x 2 x 7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5DBF81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C39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2C8E185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160 x 2 x 9 x 5</w:t>
            </w:r>
          </w:p>
        </w:tc>
      </w:tr>
      <w:tr w:rsidR="001C491F" w:rsidRPr="00EF0332" w14:paraId="6F2DAB6A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89C0D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C13-C16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B6DEF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9405F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2 3 3 3 2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B6A28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C04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8643A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50 x 2 x 5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8DD338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C20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0DC8A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90 x 2 x 7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0D7CB5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C40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1A0C18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180 x 2 x 9 x 5</w:t>
            </w:r>
          </w:p>
        </w:tc>
      </w:tr>
      <w:tr w:rsidR="001C491F" w:rsidRPr="00EF0332" w14:paraId="3A5FA10C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15EB0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C17-C21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E57BF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D1EDE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3 4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A086B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C05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5D058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 x 3 x 8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7AAE1C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C21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1A4EE0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100 x 2 x 7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F4D699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C41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D8FC9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200 x 2 x 9 x 5</w:t>
            </w:r>
          </w:p>
        </w:tc>
      </w:tr>
      <w:tr w:rsidR="001C491F" w:rsidRPr="00EF0332" w14:paraId="43BAA7EA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B221E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C22-C26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CC4F6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0ECEC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3 4 4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1F872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C06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90BB5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30 x 3 x 8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0708A3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C22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7453D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60 x 3 x 11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C1982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C42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F7E93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120 x 3 x 15 x 5</w:t>
            </w:r>
          </w:p>
        </w:tc>
      </w:tr>
      <w:tr w:rsidR="001C491F" w:rsidRPr="00EF0332" w14:paraId="0E1BF1EB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C89A0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C27-C31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CA704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41934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3 4 4 2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BBFBF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C07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BCE47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40 x 3 x 8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6950DC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C23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F3F859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70 x 3 x 11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2F5691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C43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BCE8DA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140 x 3 x 15 x 5</w:t>
            </w:r>
          </w:p>
        </w:tc>
      </w:tr>
      <w:tr w:rsidR="001C491F" w:rsidRPr="00EF0332" w14:paraId="42B28DEE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1C801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C32-C36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6AC34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D25B3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3 4 4 2 5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02912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C08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87007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50 x 3 x 8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29049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C24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BA29D6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80 x 3 x 11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7E46C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C44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F6CF9A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160 x 3 x 15 x 5</w:t>
            </w:r>
          </w:p>
        </w:tc>
      </w:tr>
      <w:tr w:rsidR="001C491F" w:rsidRPr="00EF0332" w14:paraId="06CC6828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FBAC8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C37-C41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16219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145FD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4 5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ACE8A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C09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6762E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 x 4 x 10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14A365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C25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712D20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90 x 3 x 11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81092D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C45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DE075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180 x 3 x 15 x 5</w:t>
            </w:r>
          </w:p>
        </w:tc>
      </w:tr>
      <w:tr w:rsidR="001C491F" w:rsidRPr="00EF0332" w14:paraId="3D266D93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C467F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C42-C46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D4AF9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6022D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4 5 6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268CA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C10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EE624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30 x 4 x 10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3DB4A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C26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49648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100 x 3 x 11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DA28FC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C46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07254A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200 x 3 x 15 x 5</w:t>
            </w:r>
          </w:p>
        </w:tc>
      </w:tr>
      <w:tr w:rsidR="001C491F" w:rsidRPr="00EF0332" w14:paraId="14C452F9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467141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C47-C51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73892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6276E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4 5 6 3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77BFC1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C11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04080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40 x 4 x 10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B6031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C27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9A1427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60 x 4 x 13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A7F1F5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C47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E296E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120 x 4 x 18 x 5</w:t>
            </w:r>
          </w:p>
        </w:tc>
      </w:tr>
      <w:tr w:rsidR="001C491F" w:rsidRPr="00EF0332" w14:paraId="07406FCB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AFC44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C52-C56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094C2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BC54A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4 5 6 3 7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078F1C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C12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0A113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50 x 4 x 10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43687C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C28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A0C406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70 x 4 x 13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30F83B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C48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3CC43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140 x 4 x 18 x 5</w:t>
            </w:r>
          </w:p>
        </w:tc>
      </w:tr>
      <w:tr w:rsidR="001C491F" w:rsidRPr="00EF0332" w14:paraId="33447C08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0D61E1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70C696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7F573C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42849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C13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E689E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 x 5 x 13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8460B7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C29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2336B5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80 x 4 x 13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A9B39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C49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5C3AB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160 x 4 x 18 x 5</w:t>
            </w:r>
          </w:p>
        </w:tc>
      </w:tr>
      <w:tr w:rsidR="001C491F" w:rsidRPr="00EF0332" w14:paraId="37C3F8E4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570FC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043894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FB5AF6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DD570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C14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5F675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30 x 5 x 13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60CC50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C30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2F0905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90 x 4 x 13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1DF174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C50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68DC4C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180 x 4 x 18 x 5</w:t>
            </w:r>
          </w:p>
        </w:tc>
      </w:tr>
      <w:tr w:rsidR="001C491F" w:rsidRPr="00EF0332" w14:paraId="35FCF3BF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430059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153459F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A2E7F7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A9A44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C15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11194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40 x 5 x 13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049E6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C31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03E945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100 x 4 x 13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BCC9D4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C51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3BB5D7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200 x 4 x 18 x 5</w:t>
            </w:r>
          </w:p>
        </w:tc>
      </w:tr>
      <w:tr w:rsidR="001C491F" w:rsidRPr="00EF0332" w14:paraId="1F70E248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1FC09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12CA219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8535DDD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44DDB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C16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9FBC8F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50 x 5 x 13 x 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B59B11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C32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AEC189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60 x 5 x 18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E7788FC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C52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CEED4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120 x 5 x 25 x 5</w:t>
            </w:r>
          </w:p>
        </w:tc>
      </w:tr>
      <w:tr w:rsidR="001C491F" w:rsidRPr="00EF0332" w14:paraId="332309B2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A5ADD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709CD3F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13A4B4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2A27DC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C04D2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5DAA4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C33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5ABBC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70 x 5 x 18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E3053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C53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54C81F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140 x 5 x 25 x 5</w:t>
            </w:r>
          </w:p>
        </w:tc>
      </w:tr>
      <w:tr w:rsidR="001C491F" w:rsidRPr="00EF0332" w14:paraId="32BB3BF2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237BC2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39A00D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0BDC693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B77C38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95E35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4083C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C34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0B97E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80 x 5 x 18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AD0088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C54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9E4346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160 x 5 x 25 x 5</w:t>
            </w:r>
          </w:p>
        </w:tc>
      </w:tr>
      <w:tr w:rsidR="001C491F" w:rsidRPr="00EF0332" w14:paraId="3044E905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3F7754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5BE243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B0415A1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6BEB3E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D088CD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C1011D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C35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8910A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90 x 5 x 18 x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8502B8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C55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6A2027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180 x 5 x 25 x 5</w:t>
            </w:r>
          </w:p>
        </w:tc>
      </w:tr>
      <w:tr w:rsidR="001C491F" w:rsidRPr="00EF0332" w14:paraId="2B8ACF9D" w14:textId="77777777" w:rsidTr="00076302">
        <w:trPr>
          <w:trHeight w:hRule="exact" w:val="255"/>
          <w:jc w:val="center"/>
        </w:trPr>
        <w:tc>
          <w:tcPr>
            <w:tcW w:w="55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5EAC263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0D436EDE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6F00EE6C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11C792C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3056CBB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0CD1E2C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C36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6AF5C81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100 x 5 x 18 x 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720994A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C56</w:t>
            </w:r>
          </w:p>
        </w:tc>
        <w:tc>
          <w:tcPr>
            <w:tcW w:w="8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7498F8B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200 x 5 x 25 x 5</w:t>
            </w:r>
          </w:p>
        </w:tc>
      </w:tr>
    </w:tbl>
    <w:p w14:paraId="6E00A6CE" w14:textId="77777777" w:rsidR="00AF122D" w:rsidRDefault="00AF122D">
      <w:pPr>
        <w:spacing w:line="240" w:lineRule="auto"/>
        <w:rPr>
          <w:sz w:val="18"/>
          <w:szCs w:val="18"/>
        </w:rPr>
      </w:pPr>
      <w:bookmarkStart w:id="2" w:name="_Ref132488768"/>
      <w:bookmarkEnd w:id="1"/>
      <w:r>
        <w:br w:type="page"/>
      </w:r>
    </w:p>
    <w:p w14:paraId="60E1D43D" w14:textId="23356020" w:rsidR="00336B73" w:rsidRDefault="00CC3494" w:rsidP="00E26243">
      <w:pPr>
        <w:pStyle w:val="Tabletitle"/>
      </w:pPr>
      <w:bookmarkStart w:id="3" w:name="_Hlk155130736"/>
      <w:r>
        <w:lastRenderedPageBreak/>
        <w:t>A</w:t>
      </w:r>
      <w:r>
        <w:rPr>
          <w:rFonts w:hint="eastAsia"/>
          <w:lang w:eastAsia="zh-CN"/>
        </w:rPr>
        <w:t>pp</w:t>
      </w:r>
      <w:r>
        <w:t xml:space="preserve">endix </w:t>
      </w:r>
      <w:fldSimple w:instr=" SEQ Table \* ARABIC ">
        <w:r w:rsidR="00336B73">
          <w:rPr>
            <w:noProof/>
          </w:rPr>
          <w:t>2</w:t>
        </w:r>
      </w:fldSimple>
      <w:bookmarkEnd w:id="2"/>
      <w:r w:rsidR="00336B73">
        <w:t>.</w:t>
      </w:r>
      <w:r w:rsidR="00336B73" w:rsidRPr="00336B73">
        <w:t xml:space="preserve"> </w:t>
      </w:r>
      <w:r w:rsidR="00E70DDE">
        <w:t>M</w:t>
      </w:r>
      <w:r w:rsidR="00E70DDE" w:rsidRPr="006D5B99">
        <w:t xml:space="preserve">etrics </w:t>
      </w:r>
      <w:r w:rsidR="006D5B99" w:rsidRPr="006D5B99">
        <w:t>C and IGD comparisons of EMSEA with EMSEA-WIM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1"/>
        <w:gridCol w:w="1079"/>
        <w:gridCol w:w="1079"/>
        <w:gridCol w:w="1147"/>
        <w:gridCol w:w="1130"/>
        <w:gridCol w:w="722"/>
        <w:gridCol w:w="1079"/>
        <w:gridCol w:w="1079"/>
        <w:gridCol w:w="1147"/>
        <w:gridCol w:w="1130"/>
      </w:tblGrid>
      <w:tr w:rsidR="00587600" w:rsidRPr="00587600" w14:paraId="1446317E" w14:textId="77777777" w:rsidTr="00587600">
        <w:trPr>
          <w:trHeight w:hRule="exact" w:val="227"/>
        </w:trPr>
        <w:tc>
          <w:tcPr>
            <w:tcW w:w="35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bookmarkEnd w:id="3"/>
          <w:p w14:paraId="0539D06E" w14:textId="14CC166E" w:rsidR="00587600" w:rsidRPr="00587600" w:rsidRDefault="004953BC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noProof/>
                <w:sz w:val="18"/>
                <w:szCs w:val="18"/>
                <w:lang w:eastAsia="zh-CN"/>
              </w:rPr>
              <w:t xml:space="preserve"> </w:t>
            </w:r>
            <w:r w:rsidR="00587600"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Ins.</w:t>
            </w:r>
          </w:p>
        </w:tc>
        <w:tc>
          <w:tcPr>
            <w:tcW w:w="2150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5FDBCBE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EMSEA(A) vs EMSEA-WIM(B)</w:t>
            </w:r>
          </w:p>
        </w:tc>
        <w:tc>
          <w:tcPr>
            <w:tcW w:w="35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3E8204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Ins.</w:t>
            </w:r>
          </w:p>
        </w:tc>
        <w:tc>
          <w:tcPr>
            <w:tcW w:w="2150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30EA7BF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EMSEA(A) vs EMSEA-WIM(B)</w:t>
            </w:r>
          </w:p>
        </w:tc>
      </w:tr>
      <w:tr w:rsidR="00587600" w:rsidRPr="00587600" w14:paraId="7AE64DB3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3E55FD9" w14:textId="77777777" w:rsidR="00587600" w:rsidRPr="00587600" w:rsidRDefault="00587600" w:rsidP="00587600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19B070F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C(A,B)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36AB49F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C(B,A)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FA02071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IGD(A)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D093904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IGD(B)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5DCF724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901EBC1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C(A,B)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9BE367C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C(B,A)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13D181F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IGD(A)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FD35EBD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IGD(B)</w:t>
            </w:r>
          </w:p>
        </w:tc>
      </w:tr>
      <w:tr w:rsidR="00587600" w:rsidRPr="00587600" w14:paraId="7EB8BA92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3FD272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795A85" w14:textId="2F68DB2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928AF0" w14:textId="64AC9FF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E9053B" w14:textId="4D80CE8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7AA5CA" w14:textId="61809D3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0.1498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370BCC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CC9403" w14:textId="02552CE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56F727" w14:textId="18A73A4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54789E" w14:textId="6272C84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A44359" w14:textId="68791AA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0.8060</w:t>
            </w:r>
          </w:p>
        </w:tc>
      </w:tr>
      <w:tr w:rsidR="00587600" w:rsidRPr="00587600" w14:paraId="231E6DD7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DA5C04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08CB5C" w14:textId="1E1BFDF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6E7452" w14:textId="32EB461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7136D9" w14:textId="06ED049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51DA21" w14:textId="4DD6416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0.5956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29FFC6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463C53" w14:textId="0900B65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851D7C" w14:textId="7B5EEAA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C8F604" w14:textId="035C455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92B45E" w14:textId="05DBB64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0.8626</w:t>
            </w:r>
          </w:p>
        </w:tc>
      </w:tr>
      <w:tr w:rsidR="00587600" w:rsidRPr="00587600" w14:paraId="485BC460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6895F6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4DFBCD" w14:textId="2F98659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C19D7F" w14:textId="047D07E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C3E98E" w14:textId="4BA5D4E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E3ACF4" w14:textId="33E6936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0.8935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6EC13D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F82EA1" w14:textId="58ED703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21BECA" w14:textId="27F658A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A11F3B" w14:textId="30B2D4E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37D7BA" w14:textId="579DA50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0.8022</w:t>
            </w:r>
          </w:p>
        </w:tc>
      </w:tr>
      <w:tr w:rsidR="00587600" w:rsidRPr="00587600" w14:paraId="74A0E809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896D7F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3A53B7" w14:textId="2FB1308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AA5E42" w14:textId="3B9EA22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EEEE75" w14:textId="4FBF6B1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3EC83C" w14:textId="7D7D132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0.8709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947571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6A7379" w14:textId="55D045C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DCD9E0" w14:textId="3212778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9F35F2" w14:textId="0981514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E5815E" w14:textId="4117468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0.3962</w:t>
            </w:r>
          </w:p>
        </w:tc>
      </w:tr>
      <w:tr w:rsidR="00587600" w:rsidRPr="00587600" w14:paraId="36CC4C70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F288E5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7A9B20" w14:textId="42555E7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9DDD9D" w14:textId="6014FEC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4B925A" w14:textId="207ED71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3A47A9" w14:textId="3D0E22B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0.4718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DBE460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D529BD" w14:textId="34F9F5C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AF2309" w14:textId="7455838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DFCEFC" w14:textId="0FA344B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1474AA" w14:textId="058FA10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0.6872</w:t>
            </w:r>
          </w:p>
        </w:tc>
      </w:tr>
      <w:tr w:rsidR="00587600" w:rsidRPr="00587600" w14:paraId="04A05F9D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9D44BF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6327FA" w14:textId="6256710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01A4CB" w14:textId="293B6D1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1BED11" w14:textId="67D3F63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627F9C" w14:textId="499ABD4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0.3880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C68D17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1F8A4A" w14:textId="7220879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09180B" w14:textId="64FF939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EC2BB2" w14:textId="3BCDBD9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55335D" w14:textId="5EEEB9A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0.6304</w:t>
            </w:r>
          </w:p>
        </w:tc>
      </w:tr>
      <w:tr w:rsidR="00587600" w:rsidRPr="00587600" w14:paraId="7F570825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80C1EF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9CB4A2" w14:textId="505B55C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CA7748" w14:textId="5AF7AEF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4EC31E" w14:textId="6AFFAEC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A05E6B" w14:textId="6DE167A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0.4056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5306E9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3D02E5" w14:textId="0755CC5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A4D48B" w14:textId="018CB25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7AD208" w14:textId="0DA2AF2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D84836" w14:textId="3526A5E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0.5578</w:t>
            </w:r>
          </w:p>
        </w:tc>
      </w:tr>
      <w:tr w:rsidR="00587600" w:rsidRPr="00587600" w14:paraId="15A58C73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E06D0D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C45E11" w14:textId="7B525DA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59A3EA" w14:textId="21DF2CA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F23DDE" w14:textId="09C1C96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3C6322" w14:textId="6A595FF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0.7445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B4085C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B198AD" w14:textId="26B6F3A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3AE3DE" w14:textId="53AF463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4465E9" w14:textId="0625B90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066034" w14:textId="7038529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0.7430</w:t>
            </w:r>
          </w:p>
        </w:tc>
      </w:tr>
      <w:tr w:rsidR="00587600" w:rsidRPr="00587600" w14:paraId="3A20AB0F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09DE4A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A16D70" w14:textId="01C3933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F03024" w14:textId="46F3BB4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738F60" w14:textId="0F64C79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50157D" w14:textId="284A0E8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0.3190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553E6B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4858D3" w14:textId="3BC5D0F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847B35" w14:textId="2EEE405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7770F3" w14:textId="052619D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350C2C" w14:textId="21B9888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0.9302</w:t>
            </w:r>
          </w:p>
        </w:tc>
      </w:tr>
      <w:tr w:rsidR="00587600" w:rsidRPr="00587600" w14:paraId="34580872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4F2556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580147" w14:textId="3C1C11A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35BAA4" w14:textId="1BDD3D5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45E1BF" w14:textId="1187AD2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F23C43" w14:textId="1D0B0DA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0.4268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FE8654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743E9D" w14:textId="65B834F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92D318" w14:textId="66D55E0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B91331" w14:textId="2284C1A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21FF9C" w14:textId="5A06FE3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1.0097</w:t>
            </w:r>
          </w:p>
        </w:tc>
      </w:tr>
      <w:tr w:rsidR="00587600" w:rsidRPr="00587600" w14:paraId="75DA5000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48D229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B33314" w14:textId="4C18BBD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BB6B59" w14:textId="6BEB8CC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11EA28" w14:textId="4683E44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50DC8B" w14:textId="4CD8CCD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0.4761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299C70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63234C" w14:textId="59533AD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4DCD55" w14:textId="6904AF5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CB34F5" w14:textId="73C815D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BB773E" w14:textId="5DF9D20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1.0698</w:t>
            </w:r>
          </w:p>
        </w:tc>
      </w:tr>
      <w:tr w:rsidR="00587600" w:rsidRPr="00587600" w14:paraId="3A41213A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3BFEF8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B14A62" w14:textId="3437EAB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7F66B9" w14:textId="603348D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9487DF" w14:textId="2A7D3C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2D467C" w14:textId="2185601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0.4781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F5E009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A07CB5" w14:textId="53FA83E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DCF183" w14:textId="4CA2DAF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2A0C8D" w14:textId="1EB7B38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304E85" w14:textId="086E8AC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1.0435</w:t>
            </w:r>
          </w:p>
        </w:tc>
      </w:tr>
      <w:tr w:rsidR="00587600" w:rsidRPr="00587600" w14:paraId="2644B8BD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A490E6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57B7CD" w14:textId="14C461C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32EAD9" w14:textId="4CE78F5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68433A" w14:textId="6A73E9F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E7CAFB" w14:textId="7BE3298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0.2936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62E0E5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5A5F46" w14:textId="13CD994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05CF1B" w14:textId="517E151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E70E02" w14:textId="6CFC7E4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113C57" w14:textId="2D846E7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1.0957</w:t>
            </w:r>
          </w:p>
        </w:tc>
      </w:tr>
      <w:tr w:rsidR="00587600" w:rsidRPr="00587600" w14:paraId="62F80D63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6FEA20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75A1B2" w14:textId="54BE065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C8FBDC" w14:textId="1906758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730ABB" w14:textId="27D8674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6F5951" w14:textId="3400074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0.3144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C22071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634261" w14:textId="4C8E7F9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F646F9" w14:textId="11C235E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0DA018" w14:textId="6299A0A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C36B4D" w14:textId="3AB5DF9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0.9914</w:t>
            </w:r>
          </w:p>
        </w:tc>
      </w:tr>
      <w:tr w:rsidR="00587600" w:rsidRPr="00587600" w14:paraId="65AB3033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267371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27A625" w14:textId="002531B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1DA917" w14:textId="2DF15FB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ECB46B" w14:textId="1FF2FE8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D23746" w14:textId="481C391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0.5696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9F606E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433A4C" w14:textId="6E4EABE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204363" w14:textId="5B25517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C5F545" w14:textId="41B279E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5F3CC5" w14:textId="76FC481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0.8590</w:t>
            </w:r>
          </w:p>
        </w:tc>
      </w:tr>
      <w:tr w:rsidR="00587600" w:rsidRPr="00587600" w14:paraId="20CB8BA3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64FE2C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77E289" w14:textId="7DC8223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3A61B0" w14:textId="01D49A0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C24E18" w14:textId="5425CB7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3AA831" w14:textId="48FC8F8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0.6840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531F7D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EBE763" w14:textId="4765C59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1886CC" w14:textId="265AE13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F82509" w14:textId="077FCCC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B1BDCF" w14:textId="4CDF020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0.8597</w:t>
            </w:r>
          </w:p>
        </w:tc>
      </w:tr>
      <w:tr w:rsidR="00587600" w:rsidRPr="00587600" w14:paraId="3362003F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B8B319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BB997A" w14:textId="1C1ABDA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FBBD88" w14:textId="48E99AE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A2C692" w14:textId="44E9ADA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A8C9C6" w14:textId="53B87A1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0.7384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5178C8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939848" w14:textId="225D67F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45ACF1" w14:textId="746A22A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086886" w14:textId="26C05C2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9EC7C1" w14:textId="3C9C04D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0.9730</w:t>
            </w:r>
          </w:p>
        </w:tc>
      </w:tr>
      <w:tr w:rsidR="00587600" w:rsidRPr="00587600" w14:paraId="5231CDB9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B02F27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0DC2D5" w14:textId="672FF58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F85325" w14:textId="35EB38F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9AB6B1" w14:textId="1BF4944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5F6EB4" w14:textId="10E82A2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0.8745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26D764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21F5A9" w14:textId="48722FD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DA4889" w14:textId="5FA29B2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1D7839" w14:textId="7C281D8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9A1559" w14:textId="2A00F05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0.9465</w:t>
            </w:r>
          </w:p>
        </w:tc>
      </w:tr>
      <w:tr w:rsidR="00587600" w:rsidRPr="00587600" w14:paraId="3EE9761E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AE1C9B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8C3D73" w14:textId="35A5D7E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1E4822" w14:textId="3658D2E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C214A5" w14:textId="089F7F7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9EE50B" w14:textId="69E9139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0.9652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C5AE70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C1D78E" w14:textId="0111645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772665" w14:textId="1344426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08D94B" w14:textId="3CB4B54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84DB99" w14:textId="7B9C135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0.8890</w:t>
            </w:r>
          </w:p>
        </w:tc>
      </w:tr>
      <w:tr w:rsidR="00587600" w:rsidRPr="00587600" w14:paraId="7B37A728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65285B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C9DB29" w14:textId="2DA1D6F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E9A542" w14:textId="34C050F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75CE5B" w14:textId="50EE028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7A8327" w14:textId="55E3816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0.8081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064004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D2B2EC" w14:textId="2D9DDF6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26B691" w14:textId="1C8FFEE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36A04E" w14:textId="5B33D71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B0C30D" w14:textId="6ED0478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0.8183</w:t>
            </w:r>
          </w:p>
        </w:tc>
      </w:tr>
      <w:tr w:rsidR="00587600" w:rsidRPr="00587600" w14:paraId="40D2FF6B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1496C7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E923D7" w14:textId="13E84B8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10B6E3" w14:textId="51A5235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44FCC0" w14:textId="474AE45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A14D3C" w14:textId="1F273FA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0.7874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1CB776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B6FA58" w14:textId="4754F7A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AEB898" w14:textId="21ACE9C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EC62A7" w14:textId="01914EA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918CCA" w14:textId="3E837B4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0.9570</w:t>
            </w:r>
          </w:p>
        </w:tc>
      </w:tr>
      <w:tr w:rsidR="00587600" w:rsidRPr="00587600" w14:paraId="23617D28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9D8422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E30B82" w14:textId="3FC236F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3D3724" w14:textId="18C3BC9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7953C5" w14:textId="2827717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8F716D" w14:textId="0C38659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0.4846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FF39AA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540B24" w14:textId="551DB42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3C62DC" w14:textId="6F96160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A95249" w14:textId="6BD8427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C6957B" w14:textId="627BB2E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0.9127</w:t>
            </w:r>
          </w:p>
        </w:tc>
      </w:tr>
      <w:tr w:rsidR="00587600" w:rsidRPr="00587600" w14:paraId="35EDCEDA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0B298A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45944F" w14:textId="6A9EA57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577A3C" w14:textId="633E2B2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F919FB" w14:textId="630B6DF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665EEB" w14:textId="48863F9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0.6782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5421B5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9DE968" w14:textId="3E8B9E7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100DA8" w14:textId="0D4A09F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E89577" w14:textId="6C6C924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BAA8E3" w14:textId="1C33C5C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0.9120</w:t>
            </w:r>
          </w:p>
        </w:tc>
      </w:tr>
      <w:tr w:rsidR="00587600" w:rsidRPr="00587600" w14:paraId="3FE55A52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25587C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C07E56" w14:textId="6141AFA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BB9BA9" w14:textId="2FFBD3C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4F63E3" w14:textId="6AF7A79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B7A580" w14:textId="39E6590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0.7759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54F585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5BB6E0" w14:textId="0937D21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8374C2" w14:textId="3D8391E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2317F5" w14:textId="7B81F53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5AF7E8" w14:textId="43A8D05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0.8605</w:t>
            </w:r>
          </w:p>
        </w:tc>
      </w:tr>
      <w:tr w:rsidR="00587600" w:rsidRPr="00587600" w14:paraId="0B1326E9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C6C9DD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3B0777" w14:textId="54F31CE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9A3473" w14:textId="0DA92B0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DAFFEA" w14:textId="2DE391B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986934" w14:textId="0E59F6D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0.5328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08EEBE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BBDCB9" w14:textId="3E4E5F0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0F55AF" w14:textId="5FA0177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E57086B" w14:textId="1BB1D3A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EAD5A6" w14:textId="10108A5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0.8378</w:t>
            </w:r>
          </w:p>
        </w:tc>
      </w:tr>
      <w:tr w:rsidR="00587600" w:rsidRPr="00587600" w14:paraId="14E7F8FB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C877CE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A91EC2" w14:textId="2C5F7C6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0DDB4F" w14:textId="6633931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A32F94" w14:textId="639FC5B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651E5A" w14:textId="03717CF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0.9097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4A3783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408E1B" w14:textId="65976CE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9882C3" w14:textId="7D393F6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DD74B1" w14:textId="1841D3F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D27BE6" w14:textId="306E8A1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0.7199</w:t>
            </w:r>
          </w:p>
        </w:tc>
      </w:tr>
      <w:tr w:rsidR="00587600" w:rsidRPr="00587600" w14:paraId="4DCAD900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47612B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677A00" w14:textId="33D4B88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C02180" w14:textId="02B7B28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D1FAA0" w14:textId="5C48308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889EC6" w14:textId="587A2B7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0.6830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3FD2D1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87814F" w14:textId="1BB3A35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7874F6" w14:textId="558F03E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2BE33A" w14:textId="6A96461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B8EF8E" w14:textId="220C5DB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0.8734</w:t>
            </w:r>
          </w:p>
        </w:tc>
      </w:tr>
      <w:tr w:rsidR="00587600" w:rsidRPr="00587600" w14:paraId="540E91C8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9F3BA99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C28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64A8B7A" w14:textId="61E3750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4D57F97" w14:textId="6E0EBD0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D8CAD81" w14:textId="46779E8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8E90C0D" w14:textId="760A406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0.6983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F800E91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C56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EBB7ADC" w14:textId="4F7307A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9652DE0" w14:textId="0AF9359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99DD00D" w14:textId="1588890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6436F38" w14:textId="31FD1EA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0.8730</w:t>
            </w:r>
          </w:p>
        </w:tc>
      </w:tr>
    </w:tbl>
    <w:p w14:paraId="2E998298" w14:textId="0EBBAB9C" w:rsidR="004953BC" w:rsidRDefault="004953BC">
      <w:pPr>
        <w:spacing w:line="240" w:lineRule="auto"/>
        <w:rPr>
          <w:noProof/>
          <w:lang w:eastAsia="zh-CN"/>
        </w:rPr>
      </w:pPr>
    </w:p>
    <w:p w14:paraId="28B2B3C8" w14:textId="77777777" w:rsidR="004953BC" w:rsidRDefault="004953BC">
      <w:pPr>
        <w:spacing w:line="240" w:lineRule="auto"/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14:paraId="270BF36C" w14:textId="2800DB69" w:rsidR="00587600" w:rsidRPr="00587600" w:rsidRDefault="00587600" w:rsidP="00F013CF">
      <w:pPr>
        <w:pStyle w:val="Tabletitle"/>
        <w:rPr>
          <w:noProof/>
          <w:lang w:eastAsia="zh-CN"/>
        </w:rPr>
      </w:pPr>
      <w:r w:rsidRPr="00587600">
        <w:rPr>
          <w:rFonts w:hint="eastAsia"/>
          <w:noProof/>
          <w:lang w:eastAsia="zh-CN"/>
        </w:rPr>
        <w:lastRenderedPageBreak/>
        <w:t>A</w:t>
      </w:r>
      <w:r w:rsidRPr="00587600">
        <w:rPr>
          <w:noProof/>
          <w:lang w:eastAsia="zh-CN"/>
        </w:rPr>
        <w:t>ppendix 3</w:t>
      </w:r>
      <w:r w:rsidR="006D5B99">
        <w:rPr>
          <w:noProof/>
          <w:lang w:eastAsia="zh-CN"/>
        </w:rPr>
        <w:t xml:space="preserve">. </w:t>
      </w:r>
      <w:r w:rsidR="00E70DDE">
        <w:rPr>
          <w:noProof/>
          <w:lang w:eastAsia="zh-CN"/>
        </w:rPr>
        <w:t>M</w:t>
      </w:r>
      <w:r w:rsidR="00E70DDE" w:rsidRPr="006D5B99">
        <w:rPr>
          <w:noProof/>
          <w:lang w:eastAsia="zh-CN"/>
        </w:rPr>
        <w:t xml:space="preserve">etrics </w:t>
      </w:r>
      <w:r w:rsidR="006D5B99" w:rsidRPr="006D5B99">
        <w:rPr>
          <w:noProof/>
          <w:lang w:eastAsia="zh-CN"/>
        </w:rPr>
        <w:t>C and IGD comparisons of EMSEA with EMSEA-W</w:t>
      </w:r>
      <w:r w:rsidR="006D5B99">
        <w:rPr>
          <w:noProof/>
          <w:lang w:eastAsia="zh-CN"/>
        </w:rPr>
        <w:t>LS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1079"/>
        <w:gridCol w:w="1079"/>
        <w:gridCol w:w="1147"/>
        <w:gridCol w:w="1130"/>
        <w:gridCol w:w="722"/>
        <w:gridCol w:w="1079"/>
        <w:gridCol w:w="1079"/>
        <w:gridCol w:w="1147"/>
        <w:gridCol w:w="1130"/>
      </w:tblGrid>
      <w:tr w:rsidR="00587600" w:rsidRPr="00587600" w14:paraId="0964012F" w14:textId="77777777" w:rsidTr="00587600">
        <w:trPr>
          <w:trHeight w:hRule="exact" w:val="227"/>
        </w:trPr>
        <w:tc>
          <w:tcPr>
            <w:tcW w:w="35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47507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Ins.</w:t>
            </w:r>
          </w:p>
        </w:tc>
        <w:tc>
          <w:tcPr>
            <w:tcW w:w="2150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A61B1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EMSEA(A) vs EMSEA-WLS(B)</w:t>
            </w:r>
          </w:p>
        </w:tc>
        <w:tc>
          <w:tcPr>
            <w:tcW w:w="35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27619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Ins.</w:t>
            </w:r>
          </w:p>
        </w:tc>
        <w:tc>
          <w:tcPr>
            <w:tcW w:w="2150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9A320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EMSEA(A) vs EMSEA-WLS(B)</w:t>
            </w:r>
          </w:p>
        </w:tc>
      </w:tr>
      <w:tr w:rsidR="00587600" w:rsidRPr="00587600" w14:paraId="7B553B03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E1388" w14:textId="77777777" w:rsidR="00587600" w:rsidRPr="00587600" w:rsidRDefault="00587600" w:rsidP="00587600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02FBB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C(A,B)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40548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C(B,A)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B67A9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IGD(A)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48355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IGD(B)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F0B8D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AF87C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C(A,B)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BAC33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C(B,A)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A03BD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IGD(A)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E09A9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IGD(B)</w:t>
            </w:r>
          </w:p>
        </w:tc>
      </w:tr>
      <w:tr w:rsidR="00587600" w:rsidRPr="00587600" w14:paraId="743001F4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5CFC8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0EF78" w14:textId="2D4F802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0.8571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F90D5" w14:textId="5DF38F5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0.4444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404BC" w14:textId="63CEC12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0.0279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67377" w14:textId="0DD549D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0.0797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88DE5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87915" w14:textId="28C069F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0.8889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A143D" w14:textId="78AE400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0.1250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73A81" w14:textId="4FDA82A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0.0111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C589C" w14:textId="0CD38A0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0.1482</w:t>
            </w:r>
          </w:p>
        </w:tc>
      </w:tr>
      <w:tr w:rsidR="00587600" w:rsidRPr="00587600" w14:paraId="7B5C5271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7F110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7E3BB" w14:textId="4A7D9D6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84C95" w14:textId="500D823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0.0455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ECD30" w14:textId="314A52F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0.0074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29B35" w14:textId="0B5DFB1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0.0702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901E4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A662A" w14:textId="2A61FE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0.9796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E2709" w14:textId="0C6BD44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C4C94" w14:textId="1FBA7DD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0.0032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2881C" w14:textId="507B15E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0.1743</w:t>
            </w:r>
          </w:p>
        </w:tc>
      </w:tr>
      <w:tr w:rsidR="00587600" w:rsidRPr="00587600" w14:paraId="0457ABC2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3A2B4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58B5D" w14:textId="2F776D8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0.8667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03C8F" w14:textId="13B11C9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0.3529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0289F" w14:textId="0CA2E38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0.0092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31A2D" w14:textId="5FFFE35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0.1490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015F4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6F0CF" w14:textId="1D03DC2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0.8615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0ED66" w14:textId="382124C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0.1111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01E5F" w14:textId="6A8C95A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0.0028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A04D2" w14:textId="2E55D35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0.0790</w:t>
            </w:r>
          </w:p>
        </w:tc>
      </w:tr>
      <w:tr w:rsidR="00587600" w:rsidRPr="00587600" w14:paraId="4E0D7355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4DF2F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2E045" w14:textId="76C0B7D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0.6400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29ADF" w14:textId="5A59F1B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0.3571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C34C1" w14:textId="479B23A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0.0345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09E7D" w14:textId="25B337D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0.1094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CFB19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9D82E" w14:textId="2D99F99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0.8429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73E58" w14:textId="0707E94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0.0952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F8386" w14:textId="558DD63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0.0079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55F15" w14:textId="3D609C8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0.0508</w:t>
            </w:r>
          </w:p>
        </w:tc>
      </w:tr>
      <w:tr w:rsidR="00587600" w:rsidRPr="00587600" w14:paraId="4C598173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E6163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B072E" w14:textId="67716D0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0.7895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F3F0F" w14:textId="0571459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30A00" w14:textId="6586AE3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0.0281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37D09" w14:textId="7AD5FB9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0.0884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0B6B6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E2216" w14:textId="3E61D3F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0.7736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E61C8" w14:textId="4A0E6EC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0.3030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A33EA" w14:textId="26BD527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0.0184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64DF4" w14:textId="481073B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0.0999</w:t>
            </w:r>
          </w:p>
        </w:tc>
      </w:tr>
      <w:tr w:rsidR="00587600" w:rsidRPr="00587600" w14:paraId="5B5CA3BD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803A1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FEBB7" w14:textId="7E22F0D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0.8276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2961D" w14:textId="1D7DEEC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0.1250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586B6" w14:textId="033E023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0.0107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DEC74" w14:textId="7CE7BB1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0.0665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4ED31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C3C7A" w14:textId="3A343C4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0.8667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8FFB1" w14:textId="00FA236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0.0909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60E61" w14:textId="172BE5B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0.0194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27A5A" w14:textId="0A17FD5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0.0700</w:t>
            </w:r>
          </w:p>
        </w:tc>
      </w:tr>
      <w:tr w:rsidR="00587600" w:rsidRPr="00587600" w14:paraId="57B675EC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269B9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E8C70" w14:textId="61023E2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0.8444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E814E" w14:textId="2E1716E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0.0606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32DEF" w14:textId="46D5EF8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0.0125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5DDD3" w14:textId="18542CC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0.0523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BC3BD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10C90" w14:textId="555EB48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0.7792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BE786" w14:textId="2D3F9C6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0.2500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DD924" w14:textId="7C60145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0.0104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035A2" w14:textId="0CF9A0F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0.0531</w:t>
            </w:r>
          </w:p>
        </w:tc>
      </w:tr>
      <w:tr w:rsidR="00587600" w:rsidRPr="00587600" w14:paraId="6B57793B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6B222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C7C33" w14:textId="70466A0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0.9231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56CB2" w14:textId="585DFD3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7BD09" w14:textId="28C8C24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0.0040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BD571" w14:textId="38D23C0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0.0722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81B5A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E3A98" w14:textId="5FA1806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0.9846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A861A" w14:textId="51C779E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765B8" w14:textId="6C9CA39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60841" w14:textId="503D417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0.1535</w:t>
            </w:r>
          </w:p>
        </w:tc>
      </w:tr>
      <w:tr w:rsidR="00587600" w:rsidRPr="00587600" w14:paraId="684C4A42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2C18D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7EE1A" w14:textId="74563D7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0.9286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637E8" w14:textId="2B803B3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B9EAA" w14:textId="716DAB0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2C25E" w14:textId="17477F9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0.0689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74520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3A035" w14:textId="5905F34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0.9792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60B50" w14:textId="5453FF8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0.1250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CD1C8" w14:textId="357FCCF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8B7B3" w14:textId="02E70C8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0.1363</w:t>
            </w:r>
          </w:p>
        </w:tc>
      </w:tr>
      <w:tr w:rsidR="00587600" w:rsidRPr="00587600" w14:paraId="72FA6F13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9A61C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65BBC" w14:textId="2CF69F7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0.6111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A13C9" w14:textId="0C51843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0.1563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5F3B8" w14:textId="2E4AB50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0.0121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38A53" w14:textId="030EE4F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0.0643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E59A3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180A1" w14:textId="74D866F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0.9444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08617" w14:textId="2CF3F0D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505E2" w14:textId="256B85D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0.0112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F8DA9" w14:textId="28F9FD6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0.1716</w:t>
            </w:r>
          </w:p>
        </w:tc>
      </w:tr>
      <w:tr w:rsidR="00587600" w:rsidRPr="00587600" w14:paraId="1728460C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40E36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1ED15" w14:textId="6D71DBD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0.7885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112B3" w14:textId="440CF08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0.0938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72F39" w14:textId="3F75296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0.0240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B8183" w14:textId="0CC2995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0.0492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45656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0C941" w14:textId="197BBED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0.8400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59C4F" w14:textId="3B546D0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A3712" w14:textId="30E7B79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0.0130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FAC77" w14:textId="447A834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0.1076</w:t>
            </w:r>
          </w:p>
        </w:tc>
      </w:tr>
      <w:tr w:rsidR="00587600" w:rsidRPr="00587600" w14:paraId="1F3F82F8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3F4A6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D90A5" w14:textId="208112D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2EC06" w14:textId="12BCAE7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5731B" w14:textId="6B7D64A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0.0034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D8CE0" w14:textId="448AD2E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0.0708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264CF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24792" w14:textId="2B0B24D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0.9535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074DF" w14:textId="6590409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057C4" w14:textId="6A0AB27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0.0014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3E25A" w14:textId="376CDE9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0.0503</w:t>
            </w:r>
          </w:p>
        </w:tc>
      </w:tr>
      <w:tr w:rsidR="00587600" w:rsidRPr="00587600" w14:paraId="54235633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029A0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9CE8B" w14:textId="1CC8B96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0.5714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58828" w14:textId="5B7DC96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0.3077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54252" w14:textId="03A499F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0.0207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E0AD2" w14:textId="5CB2490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1FB9F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EDABA" w14:textId="66A30CA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0.9167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9F4DA" w14:textId="18297AC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31C85" w14:textId="0A57CD6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0.0026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A058A" w14:textId="6570C41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0.1148</w:t>
            </w:r>
          </w:p>
        </w:tc>
      </w:tr>
      <w:tr w:rsidR="00587600" w:rsidRPr="00587600" w14:paraId="3D09E9CE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EBEE9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EEF6C" w14:textId="3EA87E4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0.8750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3E8F7" w14:textId="6100BFA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0.1471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D0055" w14:textId="74C6734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0.0051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283FC" w14:textId="7C40D79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0.0470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E42D8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752AE" w14:textId="321F52A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0.8958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B9A94" w14:textId="76B21E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5F08B" w14:textId="2A47A09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0.0094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9B0A2" w14:textId="18E9515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0.1572</w:t>
            </w:r>
          </w:p>
        </w:tc>
      </w:tr>
      <w:tr w:rsidR="00587600" w:rsidRPr="00587600" w14:paraId="4C97EA4C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B4B18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CBE99" w14:textId="5E9C68B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0.7045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8B61E" w14:textId="3169333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0.4138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F8220" w14:textId="2BDF2B9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0.0091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FEEAD" w14:textId="2B98DCF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0.0444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42FA5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4D41D" w14:textId="49E3750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0.8923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A2A16" w14:textId="360DDE1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0.3824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D67C1" w14:textId="4D0D1F6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0.0088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2482F" w14:textId="0B7B45A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0.0683</w:t>
            </w:r>
          </w:p>
        </w:tc>
      </w:tr>
      <w:tr w:rsidR="00587600" w:rsidRPr="00587600" w14:paraId="5BDFC150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43A6D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2591D" w14:textId="2261825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0.7674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18E91" w14:textId="11D112B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0.1667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73334" w14:textId="1CC73C7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0.0060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44C9F" w14:textId="22684A9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0.0852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C5DD5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887B4" w14:textId="132B11B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0.7966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AB745" w14:textId="7652BC3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5925B" w14:textId="5F0A9E8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0.0237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C810E" w14:textId="3570B5A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0.1296</w:t>
            </w:r>
          </w:p>
        </w:tc>
      </w:tr>
      <w:tr w:rsidR="00587600" w:rsidRPr="00587600" w14:paraId="706C63D0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801FD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11E46" w14:textId="16038CF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0.9032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35BB0" w14:textId="21443D2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0.1600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15D4E" w14:textId="51EA849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0.0066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5689B" w14:textId="2CEE628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0.1654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AD209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860F0" w14:textId="3FF49C6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0.8298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B9D79" w14:textId="26202C9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0.3182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4ECF9" w14:textId="3B5BD0F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0.0186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3C0E8" w14:textId="4C6D207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0.1638</w:t>
            </w:r>
          </w:p>
        </w:tc>
      </w:tr>
      <w:tr w:rsidR="00587600" w:rsidRPr="00587600" w14:paraId="294B87E5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E131C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FC60E" w14:textId="50460F8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0.8889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DD95C" w14:textId="2ACDD8D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0.2174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862D6" w14:textId="3604E8E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0.0072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458FF" w14:textId="7566D6B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0.1564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723BF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352EA" w14:textId="118496E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0.9623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0D6DD" w14:textId="269D216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FBFCB" w14:textId="751793A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0.0189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D8A9D" w14:textId="24887E0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0.1362</w:t>
            </w:r>
          </w:p>
        </w:tc>
      </w:tr>
      <w:tr w:rsidR="00587600" w:rsidRPr="00587600" w14:paraId="443739C4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93462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B656C" w14:textId="0548995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EC78F" w14:textId="4D2FEE3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0.0526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AA54C" w14:textId="42D333C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0.0090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4211C" w14:textId="3B76848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0.0714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71A78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F4BA0" w14:textId="2358B9D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0.9434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537C2" w14:textId="1DDDAC3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0.2188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8C00E" w14:textId="5C24AEA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0.0103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CA3DE" w14:textId="064CC2A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0.1756</w:t>
            </w:r>
          </w:p>
        </w:tc>
      </w:tr>
      <w:tr w:rsidR="00587600" w:rsidRPr="00587600" w14:paraId="0689AE64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FDDEF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1E97A" w14:textId="4CC6249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0.8108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6A404" w14:textId="687601D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0.1176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F1E39" w14:textId="1231077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0.0159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7326B" w14:textId="7DF85E2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0.0859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6182C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A4001" w14:textId="49D4BB9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0.8625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62F1F" w14:textId="012E574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0.0625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A7A0D" w14:textId="69D7A93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0.0298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90AA2" w14:textId="118496E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0.0478</w:t>
            </w:r>
          </w:p>
        </w:tc>
      </w:tr>
      <w:tr w:rsidR="00587600" w:rsidRPr="00587600" w14:paraId="55EB008C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3D505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FFE7B" w14:textId="3C4217E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0.8431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26A42" w14:textId="4E9ACE4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0.1923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33AF2" w14:textId="23E96FB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0.0456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92F02" w14:textId="4D6E754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0.0655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D1214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B6581" w14:textId="269EDA8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0.9722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1D058" w14:textId="3731BA5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0.0313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28892" w14:textId="09C5906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0.0039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E499F" w14:textId="7B41136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0.1300</w:t>
            </w:r>
          </w:p>
        </w:tc>
      </w:tr>
      <w:tr w:rsidR="00587600" w:rsidRPr="00587600" w14:paraId="04363FE5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0E602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4AAD2" w14:textId="2194E89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0.8806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A412A" w14:textId="68AB1E7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0.1707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299F0" w14:textId="07BC13D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0.0057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85013" w14:textId="5551244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0.0440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4B21D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1A169" w14:textId="0A9371A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0.8929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9E655" w14:textId="557ADAF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0.1081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5F7CD" w14:textId="652F3FB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0.0051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0360C" w14:textId="60AD728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0.1110</w:t>
            </w:r>
          </w:p>
        </w:tc>
      </w:tr>
      <w:tr w:rsidR="00587600" w:rsidRPr="00587600" w14:paraId="3B827AC0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DE1A3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5F734" w14:textId="24EA5C9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0.9032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964EF" w14:textId="4DEFC72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0.1818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221A7" w14:textId="02B908E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0.0110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1F530" w14:textId="0F96591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0.0727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7ED08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D2765" w14:textId="7910883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D1F36" w14:textId="0A460BD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34C6F" w14:textId="3C40B53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814CB" w14:textId="197583E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0.1782</w:t>
            </w:r>
          </w:p>
        </w:tc>
      </w:tr>
      <w:tr w:rsidR="00587600" w:rsidRPr="00587600" w14:paraId="4283EA95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BEAC6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A6B4C" w14:textId="15E36C9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0.9821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31361" w14:textId="50C8D88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B6919" w14:textId="4427BBC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0.0016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BBD65" w14:textId="435BFAD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0.1456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DB94F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B0203" w14:textId="4C513AB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1.0000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8FFAA" w14:textId="6346282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4D6AD" w14:textId="157EC69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C9459" w14:textId="3B96779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0.1898</w:t>
            </w:r>
          </w:p>
        </w:tc>
      </w:tr>
      <w:tr w:rsidR="00587600" w:rsidRPr="00587600" w14:paraId="19057EEA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B1E35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2CD6A" w14:textId="3AB1F3E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0.8289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F4681" w14:textId="57E5AAF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0.0714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0AB63" w14:textId="20DBE63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0.0052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BDDB7" w14:textId="2F1AF5A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58CEC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C129A" w14:textId="167592D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0.9344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261C0" w14:textId="378E756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0.0333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D11B8" w14:textId="6F39E41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0.0095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D62D6" w14:textId="1AEFA4F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0.1428</w:t>
            </w:r>
          </w:p>
        </w:tc>
      </w:tr>
      <w:tr w:rsidR="00587600" w:rsidRPr="00587600" w14:paraId="2836BB0B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2A251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99F98" w14:textId="384F4B0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0.9091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C5D78" w14:textId="54FD53C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A8781" w14:textId="1584FC0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0.0172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D4193" w14:textId="29C450A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0.0965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9527C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E2DB9" w14:textId="769764B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0.9368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CE168" w14:textId="29000FB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0.0741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02C66" w14:textId="026862F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0.0050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401D3" w14:textId="79A92BA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0.0604</w:t>
            </w:r>
          </w:p>
        </w:tc>
      </w:tr>
      <w:tr w:rsidR="00587600" w:rsidRPr="00587600" w14:paraId="688B9B58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26219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A2F67" w14:textId="6B563F6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0.8431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93F7C" w14:textId="66CA2E9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0.2581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55350" w14:textId="756B879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0.0079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9E0AF" w14:textId="393C9E8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0.1229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D4B07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420E2" w14:textId="69FD10B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0.8667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E7A08" w14:textId="2C774C4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0.2353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C6F87" w14:textId="77B5BC5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0.0041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F7A17" w14:textId="12076E8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0.0776</w:t>
            </w:r>
          </w:p>
        </w:tc>
      </w:tr>
      <w:tr w:rsidR="00587600" w:rsidRPr="00587600" w14:paraId="4EACFE48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37AC0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C28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F44A" w14:textId="659AFE7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0.8036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07ADF" w14:textId="06209EA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0.2051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69B7F" w14:textId="2C743A5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0.0054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832DA" w14:textId="01EE561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0.0612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39543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C56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1EA6D" w14:textId="42284D4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0.9697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B558D" w14:textId="1F291F3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0.0513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DE919" w14:textId="079E6D7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0.0009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44D0F" w14:textId="63D995A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0.0992</w:t>
            </w:r>
          </w:p>
        </w:tc>
      </w:tr>
    </w:tbl>
    <w:p w14:paraId="34AF99C1" w14:textId="77777777" w:rsidR="00587600" w:rsidRDefault="00587600">
      <w:pPr>
        <w:spacing w:line="240" w:lineRule="auto"/>
        <w:rPr>
          <w:noProof/>
          <w:lang w:eastAsia="zh-CN"/>
        </w:rPr>
      </w:pPr>
      <w:r>
        <w:rPr>
          <w:noProof/>
          <w:lang w:eastAsia="zh-CN"/>
        </w:rPr>
        <w:t xml:space="preserve"> </w:t>
      </w:r>
    </w:p>
    <w:p w14:paraId="52E67D0A" w14:textId="77777777" w:rsidR="00587600" w:rsidRDefault="00587600">
      <w:pPr>
        <w:spacing w:line="240" w:lineRule="auto"/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14:paraId="49A4DE9D" w14:textId="49118BB6" w:rsidR="00587600" w:rsidRPr="00587600" w:rsidRDefault="00587600" w:rsidP="00F013CF">
      <w:pPr>
        <w:pStyle w:val="Tabletitle"/>
        <w:rPr>
          <w:noProof/>
          <w:lang w:eastAsia="zh-CN"/>
        </w:rPr>
      </w:pPr>
      <w:r w:rsidRPr="00587600">
        <w:rPr>
          <w:noProof/>
          <w:lang w:eastAsia="zh-CN"/>
        </w:rPr>
        <w:lastRenderedPageBreak/>
        <w:t xml:space="preserve">Appendix </w:t>
      </w:r>
      <w:r>
        <w:rPr>
          <w:noProof/>
          <w:lang w:eastAsia="zh-CN"/>
        </w:rPr>
        <w:t>4</w:t>
      </w:r>
      <w:r w:rsidR="006D5B99">
        <w:rPr>
          <w:noProof/>
          <w:lang w:eastAsia="zh-CN"/>
        </w:rPr>
        <w:t xml:space="preserve">. </w:t>
      </w:r>
      <w:r w:rsidR="00E70DDE">
        <w:rPr>
          <w:noProof/>
          <w:lang w:eastAsia="zh-CN"/>
        </w:rPr>
        <w:t>M</w:t>
      </w:r>
      <w:r w:rsidR="00E70DDE" w:rsidRPr="006D5B99">
        <w:rPr>
          <w:noProof/>
          <w:lang w:eastAsia="zh-CN"/>
        </w:rPr>
        <w:t xml:space="preserve">etrics </w:t>
      </w:r>
      <w:r w:rsidR="006D5B99" w:rsidRPr="006D5B99">
        <w:rPr>
          <w:noProof/>
          <w:lang w:eastAsia="zh-CN"/>
        </w:rPr>
        <w:t xml:space="preserve">C and IGD comparisons of EMSEA with </w:t>
      </w:r>
      <w:r w:rsidR="006D5B99">
        <w:rPr>
          <w:noProof/>
          <w:lang w:eastAsia="zh-CN"/>
        </w:rPr>
        <w:t>EA-BTS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1079"/>
        <w:gridCol w:w="1079"/>
        <w:gridCol w:w="1147"/>
        <w:gridCol w:w="1130"/>
        <w:gridCol w:w="722"/>
        <w:gridCol w:w="1079"/>
        <w:gridCol w:w="1079"/>
        <w:gridCol w:w="1147"/>
        <w:gridCol w:w="1130"/>
      </w:tblGrid>
      <w:tr w:rsidR="00587600" w:rsidRPr="00587600" w14:paraId="4DC384DE" w14:textId="77777777" w:rsidTr="00587600">
        <w:trPr>
          <w:trHeight w:hRule="exact" w:val="227"/>
        </w:trPr>
        <w:tc>
          <w:tcPr>
            <w:tcW w:w="35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4818B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Ins.</w:t>
            </w:r>
          </w:p>
        </w:tc>
        <w:tc>
          <w:tcPr>
            <w:tcW w:w="2150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A6E09" w14:textId="4C2DF85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EMSEA(A) vs EA-</w:t>
            </w:r>
            <w:r w:rsidR="001268BE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B</w:t>
            </w: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TS(B)</w:t>
            </w:r>
          </w:p>
        </w:tc>
        <w:tc>
          <w:tcPr>
            <w:tcW w:w="35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C467B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Ins.</w:t>
            </w:r>
          </w:p>
        </w:tc>
        <w:tc>
          <w:tcPr>
            <w:tcW w:w="2150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8B639" w14:textId="1A9CBD1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EMSEA(A) vs EA-</w:t>
            </w:r>
            <w:r w:rsidR="001268BE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B</w:t>
            </w: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TS(B)</w:t>
            </w:r>
          </w:p>
        </w:tc>
      </w:tr>
      <w:tr w:rsidR="00587600" w:rsidRPr="00587600" w14:paraId="5370EE6B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D2285" w14:textId="77777777" w:rsidR="00587600" w:rsidRPr="00587600" w:rsidRDefault="00587600" w:rsidP="00587600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23B68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C(A,B)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DDE9F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C(B,A)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24B6F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IGD(A)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4BAB6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IGD(B)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BCCB4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90781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C(A,B)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1D235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C(B,A)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9F5C6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IGD(A)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68173" w14:textId="7777777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IGD(B)</w:t>
            </w:r>
          </w:p>
        </w:tc>
      </w:tr>
      <w:tr w:rsidR="00587600" w:rsidRPr="00587600" w14:paraId="3709F46C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77050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C870D" w14:textId="0A0D341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0.9524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5DD54" w14:textId="3794443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0.4444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8D707" w14:textId="4E093D4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0.0193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DF685" w14:textId="5381BEF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0.0593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71107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502AC" w14:textId="4121026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0.3333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4651D" w14:textId="2A65962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0.6667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7E134" w14:textId="163E88F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0.0440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74F4C" w14:textId="781894E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0.0183</w:t>
            </w:r>
          </w:p>
        </w:tc>
      </w:tr>
      <w:tr w:rsidR="00587600" w:rsidRPr="00587600" w14:paraId="15F745B2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29699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82A5F" w14:textId="3386E2B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0.0667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E6097" w14:textId="58B4650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0.7273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C7823" w14:textId="1B95135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0.0344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9DD83" w14:textId="4112C65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0.0780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3BBBD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610A3" w14:textId="6214B4A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0.5882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901EC" w14:textId="4F639C5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0.3913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BAA3B" w14:textId="3B70E95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0.0190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E57B2" w14:textId="75B418C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0.0178</w:t>
            </w:r>
          </w:p>
        </w:tc>
      </w:tr>
      <w:tr w:rsidR="00587600" w:rsidRPr="00587600" w14:paraId="47B90C3F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98538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8A118" w14:textId="0850E9F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0.8462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8D0D7" w14:textId="232CEFE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0.1176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087A6" w14:textId="0DFBD00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0.0083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09FFA" w14:textId="106859F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0.0922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62E43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97E27" w14:textId="19284FC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0.4118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998C1" w14:textId="3A89874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0.5926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5DDE2" w14:textId="491827B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0.0316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E02AA" w14:textId="3EB80DF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0.0144</w:t>
            </w:r>
          </w:p>
        </w:tc>
      </w:tr>
      <w:tr w:rsidR="00587600" w:rsidRPr="00587600" w14:paraId="59276430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7BA95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DBCF9" w14:textId="0E50F04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763F0" w14:textId="521F154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1D2F8" w14:textId="0D7F5EA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0.0088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73369" w14:textId="6A5F89D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0.0426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C0947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CDA3C" w14:textId="35FC93F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0.7073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D09C9" w14:textId="35C4953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0.2143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D43A1" w14:textId="519E155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0.0110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848A2" w14:textId="38A5455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0.0302</w:t>
            </w:r>
          </w:p>
        </w:tc>
      </w:tr>
      <w:tr w:rsidR="00587600" w:rsidRPr="00587600" w14:paraId="0AB7BB60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B7082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81AB9" w14:textId="6E38783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0.7500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5E979" w14:textId="0767BD4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A9EA0" w14:textId="31D51FB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0.0123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42788" w14:textId="582F726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0.0539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D6A38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0A9B5" w14:textId="376287F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0.3333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B438B" w14:textId="5A076C7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0.6364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B0D93" w14:textId="69D8171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0.0332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4B7B1" w14:textId="21FAF11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0.0165</w:t>
            </w:r>
          </w:p>
        </w:tc>
      </w:tr>
      <w:tr w:rsidR="00587600" w:rsidRPr="00587600" w14:paraId="2251F446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BFC96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5CE80" w14:textId="2F456E2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0.6842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FCD56" w14:textId="159EBA1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0.0833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4FEA3" w14:textId="0556A10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0.0041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97500" w14:textId="676BA59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0.0407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A6D45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EDC09" w14:textId="32FF3B5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0.6750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C3BA7" w14:textId="0493955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0.3864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97592" w14:textId="2CD4778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0.0058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03E47" w14:textId="6DF96E5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0.0199</w:t>
            </w:r>
          </w:p>
        </w:tc>
      </w:tr>
      <w:tr w:rsidR="00587600" w:rsidRPr="00587600" w14:paraId="2096E1BA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4EA09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3357B" w14:textId="27BC5FD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0.6400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7A433" w14:textId="00B631C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0.3333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2FD50" w14:textId="68A02AE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0.0067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CB628" w14:textId="639AE60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0.0368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52368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BFE76" w14:textId="150B280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0.3617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DB8C1" w14:textId="680C146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0.7045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58D51" w14:textId="327858B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0.0226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B4805" w14:textId="4DEF2F8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0.0200</w:t>
            </w:r>
          </w:p>
        </w:tc>
      </w:tr>
      <w:tr w:rsidR="00587600" w:rsidRPr="00587600" w14:paraId="52C8BC6C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E645A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CAAFC" w14:textId="4877F82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85AAA" w14:textId="3D78E1C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0.1176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B12C9" w14:textId="617ADD7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0.0192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C797F" w14:textId="4190262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0.0535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DB3C3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60346" w14:textId="6BFF34D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0.5946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8808E" w14:textId="389B246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0.2368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87F30" w14:textId="32D0467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0.0171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3FF5E" w14:textId="7B2CA5F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0.0195</w:t>
            </w:r>
          </w:p>
        </w:tc>
      </w:tr>
      <w:tr w:rsidR="00587600" w:rsidRPr="00587600" w14:paraId="1D73BCF7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15E10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27C0E" w14:textId="521592C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0.7647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E02D2" w14:textId="20AC642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0.1875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F150B" w14:textId="108B558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0.0138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73045" w14:textId="4C5C232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0.0493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3A8C7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E8860" w14:textId="7AE7C0E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0.5714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2998D" w14:textId="27E1605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0.3333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9856D" w14:textId="0C391F5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0.0078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059DA" w14:textId="0674995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0.0235</w:t>
            </w:r>
          </w:p>
        </w:tc>
      </w:tr>
      <w:tr w:rsidR="00587600" w:rsidRPr="00587600" w14:paraId="330E69B1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51A9E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B2183" w14:textId="05BE9C7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0.6071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1756F" w14:textId="7C8450C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0.3125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2EACF" w14:textId="7B1B9ED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0.0115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6C59E" w14:textId="6DA9489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0.0338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7FDA3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A3BBF" w14:textId="422A4ED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0.4375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2C695" w14:textId="6C1F00C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0.3500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924CF" w14:textId="7C6D52A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0.0241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5FB81" w14:textId="0909408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0.0322</w:t>
            </w:r>
          </w:p>
        </w:tc>
      </w:tr>
      <w:tr w:rsidR="00587600" w:rsidRPr="00587600" w14:paraId="754A4D34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97F5F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831B5" w14:textId="1252A26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0.6154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7D08F" w14:textId="072CD8E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0.4063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8D5B1" w14:textId="5E8AECF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0.0347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AB5AD" w14:textId="12B0A22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0.0280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88789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47CDF" w14:textId="42FCCC1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0.5556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73248" w14:textId="772D5FE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0.1905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0C1A1" w14:textId="22C5BFF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0.0112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136A6" w14:textId="176261D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0.0295</w:t>
            </w:r>
          </w:p>
        </w:tc>
      </w:tr>
      <w:tr w:rsidR="00587600" w:rsidRPr="00587600" w14:paraId="639F1F60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0A7FF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9AEE3" w14:textId="1D49B2B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0.5161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71EB8" w14:textId="2F5B178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0.3030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25409" w14:textId="54A2CDE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0.0178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E92EC" w14:textId="04C2807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0.0231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71D50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C34AC" w14:textId="3450394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0.5556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D5D36" w14:textId="04B2B0F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0.5385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DB955" w14:textId="563BA87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0.0146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BCE1D" w14:textId="49BB4BB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0.0380</w:t>
            </w:r>
          </w:p>
        </w:tc>
      </w:tr>
      <w:tr w:rsidR="00587600" w:rsidRPr="00587600" w14:paraId="016C1FCB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394FE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7BC6C" w14:textId="34C75C1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0.5758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46782" w14:textId="5F25297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0.3462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3ABC3" w14:textId="2FB5644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0.0177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120E5" w14:textId="5CD580D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0.0199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7CEDB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75CFC" w14:textId="3154FEA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0.5714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6F695" w14:textId="24B93B1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0.3333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E6D18" w14:textId="711C713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0.0106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C300D" w14:textId="6B311E7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0.0265</w:t>
            </w:r>
          </w:p>
        </w:tc>
      </w:tr>
      <w:tr w:rsidR="00587600" w:rsidRPr="00587600" w14:paraId="29D6EAC3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C63A6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793EC" w14:textId="05BB972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0.6563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2A80E" w14:textId="08A2D37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0.4412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5DEC1" w14:textId="69965DD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0.0115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F5865" w14:textId="489A8EA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0.0385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F0311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57DFD" w14:textId="566B2F1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0.6429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F3273" w14:textId="68FB9B6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F0997" w14:textId="1785311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0.0226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FDF50" w14:textId="6BB8BFB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0.0308</w:t>
            </w:r>
          </w:p>
        </w:tc>
      </w:tr>
      <w:tr w:rsidR="00587600" w:rsidRPr="00587600" w14:paraId="3D29FB3C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9077E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13FA5" w14:textId="6C600B3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372BC" w14:textId="3B9C0A3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0.5517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56F4F" w14:textId="6C3FA3F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0.0175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C21CF" w14:textId="6082DE8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0.0159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9E28F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5520F" w14:textId="29A03F4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0.1786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9AF37" w14:textId="03A75DA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0.5882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3996F" w14:textId="46C1B77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0.0232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23577" w14:textId="10A87FF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0.0137</w:t>
            </w:r>
          </w:p>
        </w:tc>
      </w:tr>
      <w:tr w:rsidR="00587600" w:rsidRPr="00587600" w14:paraId="3FF8BD4E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800F2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8F6B6" w14:textId="179EBA5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0.5714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DAA29" w14:textId="3F5EFC9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0.3611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5E574" w14:textId="3A0CD8B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0.0094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03EAD" w14:textId="19E1BBB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0.0328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13AC7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8CC84" w14:textId="2B40F20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0.4390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AD732" w14:textId="7590E5B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E5A95" w14:textId="52C9265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0.0224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5A932" w14:textId="09D0026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0.0116</w:t>
            </w:r>
          </w:p>
        </w:tc>
      </w:tr>
      <w:tr w:rsidR="00587600" w:rsidRPr="00587600" w14:paraId="4E64EE19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32EE7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B3E63" w14:textId="03EC3FC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0.2941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5606F" w14:textId="1957109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0.5600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187EC" w14:textId="3C23D77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0.0467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83D7B" w14:textId="460D673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0.0304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B5BDE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038B9" w14:textId="0BF9623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0.5833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D12B0" w14:textId="7938C8C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0.2727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2989F" w14:textId="127BE92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0.0382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5C574" w14:textId="36ACCCC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0.0260</w:t>
            </w:r>
          </w:p>
        </w:tc>
      </w:tr>
      <w:tr w:rsidR="00587600" w:rsidRPr="00587600" w14:paraId="7EE3242C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F11C6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9807F" w14:textId="0B3E70C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0.6154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33803" w14:textId="7579E93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0.2609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8CDEA" w14:textId="60F5028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0.0208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0698B" w14:textId="326DDDC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0.0323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DC3AE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896F2" w14:textId="1E396E1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0.2759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3863F" w14:textId="1C41939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0.4615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211E7" w14:textId="1AC6FD6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0.0205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59DCA" w14:textId="5EF3A56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0.0138</w:t>
            </w:r>
          </w:p>
        </w:tc>
      </w:tr>
      <w:tr w:rsidR="00587600" w:rsidRPr="00587600" w14:paraId="325C9D33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FAB5C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DE089" w14:textId="3BE165F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0.8500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BA1D6" w14:textId="5110C22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0.0526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C862E" w14:textId="0AF5A98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0.0238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45AB8" w14:textId="0D74E1C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0.0383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90DAC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E6E9A" w14:textId="441CD2C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0.3548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5F22B" w14:textId="20CF1A4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0.3750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84EDD" w14:textId="442EC9B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0.0189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635DA" w14:textId="51FC46D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0.0186</w:t>
            </w:r>
          </w:p>
        </w:tc>
      </w:tr>
      <w:tr w:rsidR="00587600" w:rsidRPr="00587600" w14:paraId="6B3B0040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77F6D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04088" w14:textId="58066B4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0.2000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86344" w14:textId="094F6B4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0.2353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51AF2" w14:textId="46D3316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0.0239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7777A" w14:textId="2F1AEF2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0.0492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5AAF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6E3D6" w14:textId="56379BF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0.2973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F50BF" w14:textId="2E686E5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0.4688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99E95" w14:textId="775CC36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0.0223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582E3" w14:textId="3CC07C0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0.0167</w:t>
            </w:r>
          </w:p>
        </w:tc>
      </w:tr>
      <w:tr w:rsidR="00587600" w:rsidRPr="00587600" w14:paraId="5C92D641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58385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3714B" w14:textId="3755372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0.5926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DF3E8" w14:textId="5B31D5C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0.3846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2E4D3" w14:textId="21E2B10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0.0234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12874" w14:textId="10AEE1F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0.0254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9ADA7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7AC65" w14:textId="3F62713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0.5714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D7889" w14:textId="3E9DCA3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0.5938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5CB15" w14:textId="46641A5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0.0287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C97A9" w14:textId="095269F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0.0225</w:t>
            </w:r>
          </w:p>
        </w:tc>
      </w:tr>
      <w:tr w:rsidR="00587600" w:rsidRPr="00587600" w14:paraId="46421968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26DBC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86AEA" w14:textId="201F9AF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0.6286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A4D88" w14:textId="7788041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0.3415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D0890" w14:textId="3810C4F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0.0102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E51F5" w14:textId="7660E19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0.0344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AEF16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2D29D" w14:textId="39B73E8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0.1212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6D701" w14:textId="45E7BF0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0.3784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338E0" w14:textId="6698498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0.0206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9B85A" w14:textId="7B49C60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0.0147</w:t>
            </w:r>
          </w:p>
        </w:tc>
      </w:tr>
      <w:tr w:rsidR="00587600" w:rsidRPr="00587600" w14:paraId="2B23FA7B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573E9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C9646" w14:textId="7DBC327A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0.6744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DD32D" w14:textId="37E968A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0.3333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B0D5C" w14:textId="105FE18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0.0081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C5C1D" w14:textId="495AAC6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0.0218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68846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6A0B3" w14:textId="583E589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0.4286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FC081" w14:textId="6AD9DAF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8E7A9" w14:textId="42B33451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0.0155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C0D38" w14:textId="6FEACC9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0.0213</w:t>
            </w:r>
          </w:p>
        </w:tc>
      </w:tr>
      <w:tr w:rsidR="00587600" w:rsidRPr="00587600" w14:paraId="39C88C67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D120F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A86F8" w14:textId="3694375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0.7667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89071" w14:textId="6F1BFB9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0.2400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A094E" w14:textId="1F8FBAC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0.0194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3CF67" w14:textId="67FD45E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0.0435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862A2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CADE2" w14:textId="1DB7631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0.8611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76017" w14:textId="1F607598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E138C" w14:textId="528C09B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0.0043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0AD63" w14:textId="615D352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0.0465</w:t>
            </w:r>
          </w:p>
        </w:tc>
      </w:tr>
      <w:tr w:rsidR="00587600" w:rsidRPr="00587600" w14:paraId="567919DF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F124C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DE75F" w14:textId="7A70629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0.6286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1E15C" w14:textId="4482743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0.3333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F4298" w14:textId="5BB0976D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0.0094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A6F39" w14:textId="20AE14B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0.0251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9CBC8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B64AF" w14:textId="4FCCEF2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0.3226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29426" w14:textId="0400CBF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0.4667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A31F8" w14:textId="2D9EBB06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0.0190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BF1D4" w14:textId="3D79904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0.0276</w:t>
            </w:r>
          </w:p>
        </w:tc>
      </w:tr>
      <w:tr w:rsidR="00587600" w:rsidRPr="00587600" w14:paraId="0980DFBA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26144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A6510" w14:textId="515D0AA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0.5806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3FE4B" w14:textId="796E19D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F30CE" w14:textId="0FE1DB9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0.0193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01319" w14:textId="66B125C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0.0237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982C4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A8D7F" w14:textId="7BA1998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0.5526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2F105" w14:textId="018B11A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0.4444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502EB" w14:textId="4F301BA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0.0078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DC163" w14:textId="03A1275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0.0141</w:t>
            </w:r>
          </w:p>
        </w:tc>
      </w:tr>
      <w:tr w:rsidR="00587600" w:rsidRPr="00587600" w14:paraId="13EE052A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39BE4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051F1" w14:textId="35028CB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0.7188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47BC4" w14:textId="3DDE4C3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0.3548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CF9B9" w14:textId="141F7344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0.0111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52126" w14:textId="1595A68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0.0292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57AB5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14BAB" w14:textId="586FF659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0.1622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0B7C3" w14:textId="5A4A8CD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0.5882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6891D" w14:textId="790941F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0.0227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6C5C5" w14:textId="73353763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0.0108</w:t>
            </w:r>
          </w:p>
        </w:tc>
      </w:tr>
      <w:tr w:rsidR="00587600" w:rsidRPr="00587600" w14:paraId="3EBE0744" w14:textId="77777777" w:rsidTr="00587600">
        <w:trPr>
          <w:trHeight w:hRule="exact" w:val="227"/>
        </w:trPr>
        <w:tc>
          <w:tcPr>
            <w:tcW w:w="3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8D3A2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C28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BAA3E" w14:textId="29229D67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0.6667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EF5CC" w14:textId="2FFD44C5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0.4359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874D1" w14:textId="224416EE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0.0092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64A5F" w14:textId="29306860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0.0315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FED2F" w14:textId="77777777" w:rsidR="00587600" w:rsidRPr="00587600" w:rsidRDefault="00587600" w:rsidP="00587600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C56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B19A2" w14:textId="5B9ABEE2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0.2308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35BD4" w14:textId="5A99CFEC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0.5897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6B725" w14:textId="59CA792F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0.0142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CEC31" w14:textId="4797E1DB" w:rsidR="00587600" w:rsidRPr="00587600" w:rsidRDefault="00587600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87600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0.0156</w:t>
            </w:r>
          </w:p>
        </w:tc>
      </w:tr>
    </w:tbl>
    <w:p w14:paraId="2BF3057E" w14:textId="1B299206" w:rsidR="00CC3494" w:rsidRDefault="00587600">
      <w:pPr>
        <w:spacing w:line="240" w:lineRule="auto"/>
        <w:rPr>
          <w:noProof/>
          <w:lang w:eastAsia="zh-CN"/>
        </w:rPr>
      </w:pPr>
      <w:r>
        <w:rPr>
          <w:noProof/>
          <w:lang w:eastAsia="zh-CN"/>
        </w:rPr>
        <w:t xml:space="preserve"> </w:t>
      </w:r>
      <w:r w:rsidR="00CC3494">
        <w:rPr>
          <w:noProof/>
          <w:lang w:eastAsia="zh-CN"/>
        </w:rPr>
        <w:br w:type="page"/>
      </w:r>
    </w:p>
    <w:p w14:paraId="0C1B0012" w14:textId="68789264" w:rsidR="00CC3494" w:rsidRPr="00CC3494" w:rsidRDefault="00CC3494" w:rsidP="00F013CF">
      <w:pPr>
        <w:pStyle w:val="Tabletitle"/>
        <w:rPr>
          <w:noProof/>
          <w:lang w:eastAsia="zh-CN"/>
        </w:rPr>
      </w:pPr>
      <w:r w:rsidRPr="00CC3494">
        <w:rPr>
          <w:noProof/>
          <w:lang w:eastAsia="zh-CN"/>
        </w:rPr>
        <w:lastRenderedPageBreak/>
        <w:t>A</w:t>
      </w:r>
      <w:r w:rsidRPr="00CC3494">
        <w:rPr>
          <w:rFonts w:hint="eastAsia"/>
          <w:noProof/>
          <w:lang w:eastAsia="zh-CN"/>
        </w:rPr>
        <w:t>p</w:t>
      </w:r>
      <w:r w:rsidRPr="00CC3494">
        <w:rPr>
          <w:noProof/>
          <w:lang w:eastAsia="zh-CN"/>
        </w:rPr>
        <w:t xml:space="preserve">pendix </w:t>
      </w:r>
      <w:r w:rsidR="00076302">
        <w:rPr>
          <w:noProof/>
          <w:lang w:eastAsia="zh-CN"/>
        </w:rPr>
        <w:t>5</w:t>
      </w:r>
      <w:r w:rsidR="006D5B99">
        <w:rPr>
          <w:noProof/>
          <w:lang w:eastAsia="zh-CN"/>
        </w:rPr>
        <w:t xml:space="preserve">. </w:t>
      </w:r>
      <w:r w:rsidR="006D5B99" w:rsidRPr="006D5B99">
        <w:rPr>
          <w:noProof/>
          <w:lang w:eastAsia="zh-CN"/>
        </w:rPr>
        <w:t>Metric C comparisons of EMSEA with SPEA2, NNIA, KMOEA-D and NSGA-II</w:t>
      </w: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517"/>
        <w:gridCol w:w="1043"/>
        <w:gridCol w:w="1134"/>
        <w:gridCol w:w="1134"/>
        <w:gridCol w:w="1134"/>
        <w:gridCol w:w="1275"/>
        <w:gridCol w:w="1276"/>
        <w:gridCol w:w="1276"/>
        <w:gridCol w:w="1134"/>
      </w:tblGrid>
      <w:tr w:rsidR="00CC3494" w:rsidRPr="00CC3494" w14:paraId="6F17DF19" w14:textId="77777777" w:rsidTr="00CC3494">
        <w:trPr>
          <w:trHeight w:val="270"/>
          <w:jc w:val="center"/>
        </w:trPr>
        <w:tc>
          <w:tcPr>
            <w:tcW w:w="51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8D60FC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Ins.</w:t>
            </w: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2CEA87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EMSEA(A) vs SPEA2(B)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D21E66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EMSEA(A) vs NNIA(C)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891AD7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EMSEA(A) vs KMOEA-D(D)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7B8FEE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EMSEA(A) vs NSGA-II(E)</w:t>
            </w:r>
          </w:p>
        </w:tc>
      </w:tr>
      <w:tr w:rsidR="00CC3494" w:rsidRPr="00CC3494" w14:paraId="2630525C" w14:textId="77777777" w:rsidTr="00CC3494">
        <w:trPr>
          <w:trHeight w:val="270"/>
          <w:jc w:val="center"/>
        </w:trPr>
        <w:tc>
          <w:tcPr>
            <w:tcW w:w="5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1D6B39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4B4D59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C(A,B)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873CA7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C(B,A)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D2C282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C(A,C)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20E2F7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C(C,A)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54008B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C(A,D)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49BA44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C(D,A)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1F945E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C(A,E)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2FB852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C(E,A)</w:t>
            </w:r>
          </w:p>
        </w:tc>
      </w:tr>
      <w:tr w:rsidR="00CC3494" w:rsidRPr="00CC3494" w14:paraId="79C89E28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D44C72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856DA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0.8462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CCA15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0.1111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577D1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0.6452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66FBC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0.3889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D5D70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0.7500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A6602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0.2222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C2F49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0.7727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2DD81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0.2778 </w:t>
            </w:r>
          </w:p>
        </w:tc>
      </w:tr>
      <w:tr w:rsidR="00CC3494" w:rsidRPr="00CC3494" w14:paraId="7B01DF30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686BA1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F5D48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0.8500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E7457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0.0455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60BAD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0.6667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EC0D4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0.4091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C5B0A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0.8571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171DC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0.2273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DD778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0.7037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40B23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0.1818 </w:t>
            </w:r>
          </w:p>
        </w:tc>
      </w:tr>
      <w:tr w:rsidR="00CC3494" w:rsidRPr="00CC3494" w14:paraId="68AC862C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DC3445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CDEA0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0.8824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98A3E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0.1765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D5A59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0.7097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3DB02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0.1765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9B810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0.7500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B2316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0.3529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1D1A6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0.7407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8B865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0.2353 </w:t>
            </w:r>
          </w:p>
        </w:tc>
      </w:tr>
      <w:tr w:rsidR="00CC3494" w:rsidRPr="00CC3494" w14:paraId="321DFBB0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A44164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C04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6D796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0.6429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D69F8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0.2857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B40D9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0.7931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79144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0.1429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0B756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0.9091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A4D90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0.0714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27844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0.5455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09F58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0.2857 </w:t>
            </w:r>
          </w:p>
        </w:tc>
      </w:tr>
      <w:tr w:rsidR="00CC3494" w:rsidRPr="00CC3494" w14:paraId="7E69B964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4D6448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0CF3B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0.9375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EEEAA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ADF35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0.7600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5C700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426AD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09EA6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72A75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0.8148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8AB5B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0.1000 </w:t>
            </w:r>
          </w:p>
        </w:tc>
      </w:tr>
      <w:tr w:rsidR="00CC3494" w:rsidRPr="00CC3494" w14:paraId="3B592731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FA2CF6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9BA81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0.7333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8D5D1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0.1667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382AD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0.6286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CF855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0.5000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3C412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0.9474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9BBB6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71102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0.8298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8632D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0.2500 </w:t>
            </w:r>
          </w:p>
        </w:tc>
      </w:tr>
      <w:tr w:rsidR="00CC3494" w:rsidRPr="00CC3494" w14:paraId="1B9AB74A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414868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83B42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0.9118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A3AF2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0.2121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83942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0.6735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D6A6D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0.2121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CB022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0.8571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1DBA8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0.1818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88ACC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0.7179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58ED7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0.2121 </w:t>
            </w:r>
          </w:p>
        </w:tc>
      </w:tr>
      <w:tr w:rsidR="00CC3494" w:rsidRPr="00CC3494" w14:paraId="76CA8ED7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76492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C08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E2457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0.9444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91068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EB470B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0.8750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55DAA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0.0588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B10F6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0.8824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A8D61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2AB50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0.8780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6FCAF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</w:tr>
      <w:tr w:rsidR="00CC3494" w:rsidRPr="00CC3494" w14:paraId="272633B3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D6CCE2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C09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7EE0D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0.9762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83FFF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00077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0.9512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2A49E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62D4B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86BB6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D1541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0.8788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93B22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0.0625 </w:t>
            </w:r>
          </w:p>
        </w:tc>
      </w:tr>
      <w:tr w:rsidR="00CC3494" w:rsidRPr="00CC3494" w14:paraId="36A432A4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9A100C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669B2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0.8148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5A747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31EE0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0.6923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84D6B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0.2188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2DD3F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0.9200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2A82E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0.0625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EBAFC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C34E6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0.0625 </w:t>
            </w:r>
          </w:p>
        </w:tc>
      </w:tr>
      <w:tr w:rsidR="00CC3494" w:rsidRPr="00CC3494" w14:paraId="386592F1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379A43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25F0A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8D26B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0.1563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13B07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0.7857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65D20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0.0313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36EF4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0.8571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8601A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FA70E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0.7714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CA5D2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0.2188 </w:t>
            </w:r>
          </w:p>
        </w:tc>
      </w:tr>
      <w:tr w:rsidR="00CC3494" w:rsidRPr="00CC3494" w14:paraId="6B27939A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C2EA3D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A0F2F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0.7826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95A82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0.2121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6193E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0.6364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73B85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0.3333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72EC7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0.8125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E77B4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0.0909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716D5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7DA4C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0.3333 </w:t>
            </w:r>
          </w:p>
        </w:tc>
      </w:tr>
      <w:tr w:rsidR="00CC3494" w:rsidRPr="00CC3494" w14:paraId="093E2FA1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5659F4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C5CBC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0.5789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270E2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0.3462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56898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0.7750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E6724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0.2692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BA17A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0.5238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296A8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0.3077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E8C49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0.6774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CA9EE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0.4231 </w:t>
            </w:r>
          </w:p>
        </w:tc>
      </w:tr>
      <w:tr w:rsidR="00CC3494" w:rsidRPr="00CC3494" w14:paraId="4EF76322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B5D9B4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C14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6D9A4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0.9268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C5092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0.0588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FD428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0.7193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EE570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0.2647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8DE93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0.9714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396B0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CBC94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0.8125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F58B8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0.4118 </w:t>
            </w:r>
          </w:p>
        </w:tc>
      </w:tr>
      <w:tr w:rsidR="00CC3494" w:rsidRPr="00CC3494" w14:paraId="38DA63AB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A2F110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06A0E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0.7826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573FD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0.4483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39F6D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0.7400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BFBC7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0.1724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AD448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0.8421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2B6E4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0.2069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315A5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0.7174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64108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0.2414 </w:t>
            </w:r>
          </w:p>
        </w:tc>
      </w:tr>
      <w:tr w:rsidR="00CC3494" w:rsidRPr="00CC3494" w14:paraId="52EB02E9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2E72CC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F6CBD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0.8511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F68E6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0.2500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C2186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0.7308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2FF5F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0.1944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FC2C5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0.8095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3E127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0.0833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57720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0.6842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BDD6E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0.3333 </w:t>
            </w:r>
          </w:p>
        </w:tc>
      </w:tr>
      <w:tr w:rsidR="00CC3494" w:rsidRPr="00CC3494" w14:paraId="68A54427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DB830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3F84D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0.9697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D7A39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0.0400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AAB06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0.7632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3DC77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0.2800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190F1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64EBC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B6060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0.9032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1271D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0.0800 </w:t>
            </w:r>
          </w:p>
        </w:tc>
      </w:tr>
      <w:tr w:rsidR="00CC3494" w:rsidRPr="00CC3494" w14:paraId="34267829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347538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C18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81B22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0.6471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9C163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0.2174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0E62C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0.6977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F12C3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0.2609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3AEAD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50FDC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0.3043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2548F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0.6222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6CD4A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0.4348 </w:t>
            </w:r>
          </w:p>
        </w:tc>
      </w:tr>
      <w:tr w:rsidR="00CC3494" w:rsidRPr="00CC3494" w14:paraId="37327F0F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DC9BE7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C19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55D30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0.9231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8E3CF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C4AB4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0.9310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EB0EA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9D999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1A4B4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C62AA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5FE07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0.2105 </w:t>
            </w:r>
          </w:p>
        </w:tc>
      </w:tr>
      <w:tr w:rsidR="00CC3494" w:rsidRPr="00CC3494" w14:paraId="7910686A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412FC7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D2AA2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0.8276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D6713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0.1176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C2E73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0.7742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2BCE7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0.3529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9D782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0.6667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16B1A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AB275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0.8696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1036B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</w:tr>
      <w:tr w:rsidR="00CC3494" w:rsidRPr="00CC3494" w14:paraId="1CAA9EC8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82AB77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F8989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0.7250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01F68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0.1923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5C4D1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0.8909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05ACA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0.2308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BCE82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0.8750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22A1B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0.0385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A3C8C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0.7778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590F3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0.3462 </w:t>
            </w:r>
          </w:p>
        </w:tc>
      </w:tr>
      <w:tr w:rsidR="00CC3494" w:rsidRPr="00CC3494" w14:paraId="7DA55C59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9A2FA7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23011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0.7297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ECDC7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0.4146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D3962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0.5660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3441D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0.4878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CEAF9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0.9032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342A6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0.1463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4C4BF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0.4839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0B681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0.4878 </w:t>
            </w:r>
          </w:p>
        </w:tc>
      </w:tr>
      <w:tr w:rsidR="00CC3494" w:rsidRPr="00CC3494" w14:paraId="61B8C034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D4B74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88A6E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0.8421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7843B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0.2121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CA7BC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0.5455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FA5E6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0.3333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044D3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0.7143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14035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0.3030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D1D75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0.6957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3EBBD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0.3333 </w:t>
            </w:r>
          </w:p>
        </w:tc>
      </w:tr>
      <w:tr w:rsidR="00CC3494" w:rsidRPr="00CC3494" w14:paraId="3F60B8E2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B28554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C24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B1935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6EA12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28937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0.8800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ADBDE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0.2800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5A3A6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0.7273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8051C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0.1600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CDDB3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0.7857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60A9D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0.1200 </w:t>
            </w:r>
          </w:p>
        </w:tc>
      </w:tr>
      <w:tr w:rsidR="00CC3494" w:rsidRPr="00CC3494" w14:paraId="0D90FDE3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A181C7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FC9AA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0.7727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C650D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0.2619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17FCD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0.6071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4C329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0.3333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3E1E1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0.7895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14C0E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0.0714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393D7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0.7027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F7555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0.3095 </w:t>
            </w:r>
          </w:p>
        </w:tc>
      </w:tr>
      <w:tr w:rsidR="00CC3494" w:rsidRPr="00CC3494" w14:paraId="265FC944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68B1CE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79D21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0.8710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7EE88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0.1500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AA25E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0.6286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7DF47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0.4000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18BE1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0.1667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40729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0.1500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799BB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0.9091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58B68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0.2500 </w:t>
            </w:r>
          </w:p>
        </w:tc>
      </w:tr>
      <w:tr w:rsidR="00CC3494" w:rsidRPr="00CC3494" w14:paraId="0EC03AAE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B8F637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CA84E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0.9792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5890F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BE3CC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E2E917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0.1613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8F165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0.7857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57C89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0.0968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B808C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0.8409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366B5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0.2903 </w:t>
            </w:r>
          </w:p>
        </w:tc>
      </w:tr>
      <w:tr w:rsidR="00CC3494" w:rsidRPr="00CC3494" w14:paraId="6B0DF273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97CB6C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C28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63E07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0.7917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A8687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0.2308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BD631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0.8431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8F67E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0.2308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92277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0.9412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00E78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C01EE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0.8281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6F835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0.2308 </w:t>
            </w:r>
          </w:p>
        </w:tc>
      </w:tr>
      <w:tr w:rsidR="00CC3494" w:rsidRPr="00CC3494" w14:paraId="600324AC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1B03D1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C29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6E1AE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0.9444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0AEFA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999EF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72FD8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0.1250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761C6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0.6250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2CB5D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0.0417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49072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0.9070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A4E57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0.0833 </w:t>
            </w:r>
          </w:p>
        </w:tc>
      </w:tr>
      <w:tr w:rsidR="00CC3494" w:rsidRPr="00CC3494" w14:paraId="5F68D82E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A2C7A7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D2447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0.8235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9920D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8D6D8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AFF8A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0.1739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E347B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0.9444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42BC3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3ADB6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0.8868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FEE37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0.0435 </w:t>
            </w:r>
          </w:p>
        </w:tc>
      </w:tr>
      <w:tr w:rsidR="00CC3494" w:rsidRPr="00CC3494" w14:paraId="47A92E19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3A489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0051B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0.9286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4C2A3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0.0370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FCF53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0.8542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5852B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0.3333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6AFDF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9ED13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CDF47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0.7925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27606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0.2222 </w:t>
            </w:r>
          </w:p>
        </w:tc>
      </w:tr>
      <w:tr w:rsidR="00CC3494" w:rsidRPr="00CC3494" w14:paraId="4F4E3CCB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5A4C39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2B0A0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0.7895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2DDC1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0.0952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61DEE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0.6806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B1681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0.1905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F2ECD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0.9394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7577B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7F298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0.7042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69362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0.1667 </w:t>
            </w:r>
          </w:p>
        </w:tc>
      </w:tr>
      <w:tr w:rsidR="00CC3494" w:rsidRPr="00CC3494" w14:paraId="2C94FA1A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7F296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64900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0.9796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F6A2E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D3640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0.7358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B08B8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0.2727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E4811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0.9583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3A510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0.1515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42B64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0.8148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56D77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0.1818 </w:t>
            </w:r>
          </w:p>
        </w:tc>
      </w:tr>
      <w:tr w:rsidR="00CC3494" w:rsidRPr="00CC3494" w14:paraId="5CCFDF4F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4B7350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C34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93A2E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0.9298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DE0FE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0.0227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15C8F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0.8846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CCA69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0.1136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1EF0E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0.9655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0C9AC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0.0455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9B458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0.9200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C6EF1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0.0455 </w:t>
            </w:r>
          </w:p>
        </w:tc>
      </w:tr>
      <w:tr w:rsidR="00CC3494" w:rsidRPr="00CC3494" w14:paraId="6A2B003D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B6C73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0684C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0.7551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212F7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0.1591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26F29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0.6056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36AA6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0.3182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34402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0.7391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8E195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0.0909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6F248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0.7609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D8330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0.3182 </w:t>
            </w:r>
          </w:p>
        </w:tc>
      </w:tr>
      <w:tr w:rsidR="00CC3494" w:rsidRPr="00CC3494" w14:paraId="730B6E8B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B51CD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21626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0.9556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C865D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F7452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0.8514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2448B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0.0263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06C87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0.8750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4515E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0.0263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654FB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0.8846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B0572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0.0263 </w:t>
            </w:r>
          </w:p>
        </w:tc>
      </w:tr>
      <w:tr w:rsidR="00CC3494" w:rsidRPr="00CC3494" w14:paraId="49B3AF80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9CB75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33682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0.8800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2F028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0.1250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7F9EA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0.6889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F712D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0.3750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9A913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C2571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0.1667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93818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0.8049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DC8A5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0.2500 </w:t>
            </w:r>
          </w:p>
        </w:tc>
      </w:tr>
      <w:tr w:rsidR="00CC3494" w:rsidRPr="00CC3494" w14:paraId="0F44F28E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60AC6D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C38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C38CC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0.9310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FD0E4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18AA8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0.8889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52F1D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0.2000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153F3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2706F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42C70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0.8636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D9880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0.0500 </w:t>
            </w:r>
          </w:p>
        </w:tc>
      </w:tr>
      <w:tr w:rsidR="00CC3494" w:rsidRPr="00CC3494" w14:paraId="5C2325DC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19DBE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C39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16B84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0.9231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A7BFC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0.1429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74FC3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0.7619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FDFDB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0.4286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FA2C1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796E0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0.1429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7DF06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0.7241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7DA4A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0.0476 </w:t>
            </w:r>
          </w:p>
        </w:tc>
      </w:tr>
      <w:tr w:rsidR="00CC3494" w:rsidRPr="00CC3494" w14:paraId="70F1470F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705EC9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F1142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0.9091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9EA21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BD0D3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0.8448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B1E8E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0.0385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40B69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AA96E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0.0385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6CDF8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0.7955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C851A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</w:tr>
      <w:tr w:rsidR="00CC3494" w:rsidRPr="00CC3494" w14:paraId="1941E505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401105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D9CF5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0.7895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F45DC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0.2500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BE6A0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0.6207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F6FE3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0.3333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84469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0.1667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96214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0.2500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882AC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0.8462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DE5A7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0.2083 </w:t>
            </w:r>
          </w:p>
        </w:tc>
      </w:tr>
      <w:tr w:rsidR="00CC3494" w:rsidRPr="00CC3494" w14:paraId="691B640F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FBBD79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A0777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0.9211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13E60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0.0714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6C4D3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0.9107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DA48E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0.0357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2BF30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0.8571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1642E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0.0357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128EF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0.9200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0244E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</w:tr>
      <w:tr w:rsidR="00CC3494" w:rsidRPr="00CC3494" w14:paraId="335CE388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DA75C1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E452F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0.7660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4EBBA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0.3824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8094F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0.6795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DF5EC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0.3824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4502F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8EA5E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0.2059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804EC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0.7647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5B5F1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0.2941 </w:t>
            </w:r>
          </w:p>
        </w:tc>
      </w:tr>
      <w:tr w:rsidR="00CC3494" w:rsidRPr="00CC3494" w14:paraId="1261FAFF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91A5E3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C44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95A1E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0.8718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70C36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0.0571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043D6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0.8421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B35D3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0.0571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0D1DC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3BC6E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0.0286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4AC94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0.7358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17E96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0.1714 </w:t>
            </w:r>
          </w:p>
        </w:tc>
      </w:tr>
      <w:tr w:rsidR="00CC3494" w:rsidRPr="00CC3494" w14:paraId="093FC4F4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E6D5AA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9FAA1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4DB55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33655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0.9167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C26E3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0A86F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0.3333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E7EBC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0.3182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4BE59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0.9722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B2A3B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</w:tr>
      <w:tr w:rsidR="00CC3494" w:rsidRPr="00CC3494" w14:paraId="27C36DA3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7388D3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54EBBB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0.8718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E4402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0.0385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7CC14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0.9167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0F765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0.0385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3CC93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0.8750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FF3CD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CE988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0.9524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BDDC9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0.0769 </w:t>
            </w:r>
          </w:p>
        </w:tc>
      </w:tr>
      <w:tr w:rsidR="00CC3494" w:rsidRPr="00CC3494" w14:paraId="64076B31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51D139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D4245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0.9677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83E78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5583B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0.8947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AB493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0.0313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24AA3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0.9231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A37EC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44C23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0.8235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DA6FF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0.1250 </w:t>
            </w:r>
          </w:p>
        </w:tc>
      </w:tr>
      <w:tr w:rsidR="00CC3494" w:rsidRPr="00CC3494" w14:paraId="292EB85A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A823D3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C48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73142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0.9400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D895A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0.1250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F1E2B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0.8095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933F0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0.2188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E6B4E1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0.8889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B60FC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0.0313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89133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0.7846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B447A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0.2500 </w:t>
            </w:r>
          </w:p>
        </w:tc>
      </w:tr>
      <w:tr w:rsidR="00CC3494" w:rsidRPr="00CC3494" w14:paraId="60FCE3C1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631BE2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C49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314FA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0.9643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C93CA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0.0938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29382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0.8462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5CD7E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0.1563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D3DD0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0.7500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D28DF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0.1250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9DEAD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0.9714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47225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</w:tr>
      <w:tr w:rsidR="00CC3494" w:rsidRPr="00CC3494" w14:paraId="347347FC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BA4AE3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D7D64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0.9016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437C1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0.0811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FD521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0.7419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42B88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0.3243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AE2F7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0.5882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60D8C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0.1081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6A1D1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0.8514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EBF06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0.0541 </w:t>
            </w:r>
          </w:p>
        </w:tc>
      </w:tr>
      <w:tr w:rsidR="00CC3494" w:rsidRPr="00CC3494" w14:paraId="3044ECDA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9D65D7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58B40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0.9302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FF8952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0.0313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43F6A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0.9028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59C1F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0.1563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7369D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0.7778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B024A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7B532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0.8267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316D9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0.0938 </w:t>
            </w:r>
          </w:p>
        </w:tc>
      </w:tr>
      <w:tr w:rsidR="00CC3494" w:rsidRPr="00CC3494" w14:paraId="12F051F7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3F423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DCC5E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0.9444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9FE03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0.0333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688C0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0.8261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D07BF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0.0667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2FF4D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0.9615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D0B49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AD18E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0.9800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A1B6D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</w:tr>
      <w:tr w:rsidR="00CC3494" w:rsidRPr="00CC3494" w14:paraId="3C584010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852DF3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40861E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65E14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8012F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0.9643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658F1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0.0333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2F1FA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0.9375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DE094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16F13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0.8448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31821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0.0667 </w:t>
            </w:r>
          </w:p>
        </w:tc>
      </w:tr>
      <w:tr w:rsidR="00CC3494" w:rsidRPr="00CC3494" w14:paraId="3F92ADCD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9E76E3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C54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43AA78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0.8333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EFACCA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0.2593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C48A23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0.7429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F448D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0.2037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9C328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0.9737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4C5D8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0.0185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AE06F9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0.7471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4E580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0.2778 </w:t>
            </w:r>
          </w:p>
        </w:tc>
      </w:tr>
      <w:tr w:rsidR="00CC3494" w:rsidRPr="00CC3494" w14:paraId="74D90C95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2254F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23144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CD9B4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0.1569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CA77BC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0.7822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60670D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0.2745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5E2C0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0.8400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CBB4E7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0.1961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E7C9C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0.7794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34923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0.2941 </w:t>
            </w:r>
          </w:p>
        </w:tc>
      </w:tr>
      <w:tr w:rsidR="00CC3494" w:rsidRPr="00CC3494" w14:paraId="297FC0CA" w14:textId="77777777" w:rsidTr="00CC3494">
        <w:trPr>
          <w:trHeight w:hRule="exact" w:val="227"/>
          <w:jc w:val="center"/>
        </w:trPr>
        <w:tc>
          <w:tcPr>
            <w:tcW w:w="5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5C4A577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40CB17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0.8600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600863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0.1282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D297BA4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0.8902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B791AF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0.1282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00D6900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0.8696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D81FFF6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0.0513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F456DD5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0.7216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593931F" w14:textId="77777777" w:rsidR="00CC3494" w:rsidRPr="00CC3494" w:rsidRDefault="00CC3494" w:rsidP="00CC3494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0.1282 </w:t>
            </w:r>
          </w:p>
        </w:tc>
      </w:tr>
    </w:tbl>
    <w:p w14:paraId="266D4950" w14:textId="686E3FD8" w:rsidR="00291156" w:rsidRPr="00CC3494" w:rsidRDefault="00CC3494" w:rsidP="00F013CF">
      <w:pPr>
        <w:pStyle w:val="Tabletitle"/>
      </w:pPr>
      <w:r w:rsidRPr="00CC3494">
        <w:rPr>
          <w:szCs w:val="15"/>
        </w:rPr>
        <w:br w:type="page"/>
      </w:r>
      <w:r w:rsidRPr="00CC3494">
        <w:lastRenderedPageBreak/>
        <w:t>A</w:t>
      </w:r>
      <w:r w:rsidRPr="00CC3494">
        <w:rPr>
          <w:rFonts w:hint="eastAsia"/>
          <w:lang w:eastAsia="zh-CN"/>
        </w:rPr>
        <w:t>pp</w:t>
      </w:r>
      <w:r w:rsidRPr="00CC3494">
        <w:t xml:space="preserve">endix </w:t>
      </w:r>
      <w:r w:rsidR="00076302">
        <w:t>6</w:t>
      </w:r>
      <w:r w:rsidR="006D5B99">
        <w:t xml:space="preserve">. </w:t>
      </w:r>
      <w:r w:rsidR="006D5B99" w:rsidRPr="006D5B99">
        <w:t>Metrics IGD</w:t>
      </w:r>
      <w:r w:rsidR="006D5B99">
        <w:t xml:space="preserve"> and</w:t>
      </w:r>
      <w:r w:rsidR="006D5B99" w:rsidRPr="006D5B99">
        <w:t xml:space="preserve"> Rnd comparisons of EMSEA with SPEA2, NNIA, KMOEA-D and NSGA-II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15"/>
        <w:gridCol w:w="949"/>
        <w:gridCol w:w="850"/>
        <w:gridCol w:w="788"/>
        <w:gridCol w:w="1262"/>
        <w:gridCol w:w="1002"/>
        <w:gridCol w:w="949"/>
        <w:gridCol w:w="850"/>
        <w:gridCol w:w="788"/>
        <w:gridCol w:w="1262"/>
        <w:gridCol w:w="998"/>
      </w:tblGrid>
      <w:tr w:rsidR="00CC3494" w:rsidRPr="00CC3494" w14:paraId="47AE66B7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0D2826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Ins.</w:t>
            </w:r>
          </w:p>
        </w:tc>
        <w:tc>
          <w:tcPr>
            <w:tcW w:w="2351" w:type="pct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2CA2EC5" w14:textId="77777777" w:rsidR="00CC3494" w:rsidRPr="00CC3494" w:rsidRDefault="00CC3494" w:rsidP="0092599E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IGD</w:t>
            </w:r>
          </w:p>
        </w:tc>
        <w:tc>
          <w:tcPr>
            <w:tcW w:w="2351" w:type="pct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17103DF" w14:textId="77777777" w:rsidR="00CC3494" w:rsidRPr="00CC3494" w:rsidRDefault="00CC3494" w:rsidP="0092599E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Rnd</w:t>
            </w:r>
          </w:p>
        </w:tc>
      </w:tr>
      <w:tr w:rsidR="00CC3494" w:rsidRPr="00CC3494" w14:paraId="40B024E0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8A7591E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7129730" w14:textId="7777777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F3EC442" w14:textId="7777777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SPEA2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5FBFE2D" w14:textId="7777777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NNIA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F52FB43" w14:textId="7777777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KMOEA-D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D7DF6ED" w14:textId="7777777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NSGA-II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476EE23" w14:textId="7777777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19AA149" w14:textId="7777777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SPEA2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42A4EED" w14:textId="7777777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NNIA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622B908" w14:textId="7777777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KMOEA-D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D214711" w14:textId="7777777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NSGA-II</w:t>
            </w:r>
          </w:p>
        </w:tc>
      </w:tr>
      <w:tr w:rsidR="00CC3494" w:rsidRPr="00CC3494" w14:paraId="5758BEDD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838D13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C01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C7FABB" w14:textId="3E34818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0.0511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EA8FD5" w14:textId="7F590BE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0.0644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9CA530" w14:textId="162B69A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0.0427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79EEDE" w14:textId="1A81DEF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0.0812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CD789D" w14:textId="0352E69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0.0775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990131" w14:textId="1E6538A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0.4583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CF8CB1" w14:textId="2C3B139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553E9C" w14:textId="716A9BA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0.3750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4FDE7B" w14:textId="21E2712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0.1250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16FF9B" w14:textId="071B6EB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0.0833</w:t>
            </w:r>
          </w:p>
        </w:tc>
      </w:tr>
      <w:tr w:rsidR="00CC3494" w:rsidRPr="00CC3494" w14:paraId="18323F1B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9F1129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620273" w14:textId="42720C0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0.0193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04C43A" w14:textId="2C4494A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0.0678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E8DCBB" w14:textId="5E07AD4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0.0495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68CED9" w14:textId="678F31C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0.2004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D4174C" w14:textId="7B75162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0.0707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8EAEDA" w14:textId="55DFA9D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0.6190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D6BEEE" w14:textId="0084591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679337" w14:textId="705A2D4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0.3333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878E42" w14:textId="4E87F4E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0.0476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693566" w14:textId="50CB2DE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</w:tr>
      <w:tr w:rsidR="00CC3494" w:rsidRPr="00CC3494" w14:paraId="55517E82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ABB95C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F2F45D" w14:textId="1DAC53D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0.0456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954383" w14:textId="7719ABB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0.1138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4BED7A" w14:textId="2EDE277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0.0540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E248F1" w14:textId="1B9C9D8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0.1212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154DC5" w14:textId="62541EB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0.1303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55611A" w14:textId="502AD75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0.4667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7AD073" w14:textId="16946A1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9BB9D9" w14:textId="56B7D33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0.2667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358D26" w14:textId="652FE34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0.0667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74EA69" w14:textId="792E773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0.2000</w:t>
            </w:r>
          </w:p>
        </w:tc>
      </w:tr>
      <w:tr w:rsidR="00CC3494" w:rsidRPr="00CC3494" w14:paraId="65CCE0CB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6F1C31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994AE8" w14:textId="069FD50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0.1082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DB8E94" w14:textId="3CBBCD1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0.1547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F9BDF9" w14:textId="0BB81F5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0.0646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F9DD2F" w14:textId="3196E54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0.1622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A74B4A" w14:textId="04E5E59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0.0429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0008FC" w14:textId="02A6098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0.4286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6580BD" w14:textId="36C77B6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0.0952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08C0A7" w14:textId="1DD6A4B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D3B961" w14:textId="4E7AFAF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7BC1F6" w14:textId="5EF9DB4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0.4762</w:t>
            </w:r>
          </w:p>
        </w:tc>
      </w:tr>
      <w:tr w:rsidR="00CC3494" w:rsidRPr="00CC3494" w14:paraId="480A4CC2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D8B132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12C91F" w14:textId="325ED41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0.0385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BA6AC6" w14:textId="7AFB5C4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0.1250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9F16D5" w14:textId="180F2B0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0.0691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3BA83F" w14:textId="18F2069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0.1806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B23B93" w14:textId="17F42D1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0.0702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A44334" w14:textId="0D72C1D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0.6429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B302B3" w14:textId="06824F7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0.0714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7B5A95" w14:textId="502E2D5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0.0714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4EB987" w14:textId="168F330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30611C" w14:textId="0EA5A97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0.2143</w:t>
            </w:r>
          </w:p>
        </w:tc>
      </w:tr>
      <w:tr w:rsidR="00CC3494" w:rsidRPr="00CC3494" w14:paraId="0515F453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2F834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CCC5C4" w14:textId="0463728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0.0265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CBAACC" w14:textId="762E852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0.0901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642F99" w14:textId="71B6312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0.0493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82D21B" w14:textId="7587BFC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0.1248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C32142" w14:textId="73D58B8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0.0843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DFDDCF" w14:textId="6256066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0.4444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4D195A" w14:textId="19410B0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0.0370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D272A8" w14:textId="6F50719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0.4815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854C4E" w14:textId="7C239A1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CD2BCC" w14:textId="7CDAEFD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0.0370</w:t>
            </w:r>
          </w:p>
        </w:tc>
      </w:tr>
      <w:tr w:rsidR="00CC3494" w:rsidRPr="00CC3494" w14:paraId="7029E1BB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4AC502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74A1AF" w14:textId="762F1D2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0.0311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6BAD1D" w14:textId="087F827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0.0534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DCF2CB" w14:textId="1EBC185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0.0475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5B5DF6" w14:textId="30FDD18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0.1485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30AF44" w14:textId="145B729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0.0525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C071C8" w14:textId="1349040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0.4468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D9FAB2" w14:textId="732D025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0.0426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734E03" w14:textId="20C0D15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0.2340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84B0A4" w14:textId="202B3CB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0.0638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795E77" w14:textId="35C3F61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0.2128</w:t>
            </w:r>
          </w:p>
        </w:tc>
      </w:tr>
      <w:tr w:rsidR="00CC3494" w:rsidRPr="00CC3494" w14:paraId="72A69C64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C5AF5C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E5099A" w14:textId="39C5AFF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0.0132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AE4717" w14:textId="6FFD8DF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0.1195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EA17A5" w14:textId="6D3C561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0.1001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99EA10" w14:textId="3EC0431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0.1927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B52879" w14:textId="70DBB2B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0.0943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DEA0CB" w14:textId="3764B22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0.6400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CB68E3" w14:textId="2D139D0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837779" w14:textId="647C9A2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0.1200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8B40D6" w14:textId="1B324D8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433073" w14:textId="73D587A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0.2000</w:t>
            </w:r>
          </w:p>
        </w:tc>
      </w:tr>
      <w:tr w:rsidR="00CC3494" w:rsidRPr="00CC3494" w14:paraId="0C750921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CAA8D4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BBBAA4" w14:textId="61C1769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0.0092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F3CF2B" w14:textId="55F075B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0.0870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5F50D4" w14:textId="04E10A6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0.0792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ACB54D" w14:textId="485812B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0.0946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B40E1B" w14:textId="75D2CA6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0.0599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8E186C" w14:textId="32AB95A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0.8571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4BAF65" w14:textId="7B99F9F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0.0286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946619" w14:textId="5D177D0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0.0286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1D8D99" w14:textId="6925538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CDE91F" w14:textId="5802734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0.0857</w:t>
            </w:r>
          </w:p>
        </w:tc>
      </w:tr>
      <w:tr w:rsidR="00CC3494" w:rsidRPr="00CC3494" w14:paraId="6CB540BE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EBF9AE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D62EA5" w14:textId="710C5F3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0.0083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C8771C" w14:textId="02AD188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0.0720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8E6CA1" w14:textId="45927CD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0.0679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EA0EEA" w14:textId="1FCCD5E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0.1309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4B0A36" w14:textId="1036981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0.0823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D3A657" w14:textId="1975ABC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0.7143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A12097" w14:textId="524AFF8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0.0286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6BF12F" w14:textId="223AA86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0.2286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1077FB" w14:textId="3F5B4BA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0.0286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D7C535" w14:textId="2C718C5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</w:tr>
      <w:tr w:rsidR="00CC3494" w:rsidRPr="00CC3494" w14:paraId="667BF3B5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81A599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C11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BA99B4" w14:textId="1B220DE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0.0383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A74DEE" w14:textId="047BE2B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0.0571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658A01" w14:textId="1FB41AE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0.0570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6BFED6" w14:textId="5B790D1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0.1196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1C339B" w14:textId="4DF94C1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0.0752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F48F4F" w14:textId="6FE98C9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0.5682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2AA6E9" w14:textId="6DC33C1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0.1591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5210FC" w14:textId="75E54A3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0.1591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62734E" w14:textId="785E318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EE5692" w14:textId="509EA50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0.1136</w:t>
            </w:r>
          </w:p>
        </w:tc>
      </w:tr>
      <w:tr w:rsidR="00CC3494" w:rsidRPr="00CC3494" w14:paraId="30FE1669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414A56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CD8814" w14:textId="712E55D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0.0271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EA4200" w14:textId="19A0C1F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0.0769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F2F8EF" w14:textId="473E3A6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0.0501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4490EA" w14:textId="3953968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0.1790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781B4D" w14:textId="56C27E5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0.0624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BC3EF4" w14:textId="7E761D3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0.5263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C7D249" w14:textId="144B644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0.0526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DB047A" w14:textId="2B52D28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0.2632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477A83" w14:textId="236383F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0.0526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33C449" w14:textId="3BCAB5C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0.1053</w:t>
            </w:r>
          </w:p>
        </w:tc>
      </w:tr>
      <w:tr w:rsidR="00CC3494" w:rsidRPr="00CC3494" w14:paraId="31356A14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AE9795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F9F603" w14:textId="6AABA63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0.0301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5FA47C" w14:textId="5613BA6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0.0663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360941" w14:textId="4DE222D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0.0696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0DE525" w14:textId="776022E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0.0660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1C90D0" w14:textId="3E2878C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0.0650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EC4345" w14:textId="31AE10E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0.4839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DD8163" w14:textId="7DCA767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0.0968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B98C35" w14:textId="5B30385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448D8A" w14:textId="63EED5A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0.0968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F6E17F" w14:textId="5C870BE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0.3226</w:t>
            </w:r>
          </w:p>
        </w:tc>
      </w:tr>
      <w:tr w:rsidR="00CC3494" w:rsidRPr="00CC3494" w14:paraId="50DC0A81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3349C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A2EA5A" w14:textId="43E1A65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0.0141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057754" w14:textId="42B8361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0.0632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BFBC70" w14:textId="3001122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0.0490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ACF63F" w14:textId="3422930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0.0860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6F9565" w14:textId="2D6E344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0.0554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C31A9B" w14:textId="77D75F8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0.4857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E0A120" w14:textId="1C77B30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9202FE" w14:textId="371CD5C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0.2857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89B738" w14:textId="6843491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46BD61" w14:textId="785861A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0.2286</w:t>
            </w:r>
          </w:p>
        </w:tc>
      </w:tr>
      <w:tr w:rsidR="00CC3494" w:rsidRPr="00CC3494" w14:paraId="48EF3803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8BCFA8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AA1CE0" w14:textId="71A7437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0.0234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2283BB" w14:textId="38D5347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0.0758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248C48" w14:textId="664B285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0.0852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2656A3" w14:textId="6C56E99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0.1085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D672B1" w14:textId="5D4C463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0.0608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FAFB71" w14:textId="522E3EF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0.6000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8D03BB" w14:textId="5331554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D4E310" w14:textId="26A25C3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17DD9E" w14:textId="3DB788E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9DB329" w14:textId="450B321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0.2400</w:t>
            </w:r>
          </w:p>
        </w:tc>
      </w:tr>
      <w:tr w:rsidR="00CC3494" w:rsidRPr="00CC3494" w14:paraId="7BC08556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449858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9525DD" w14:textId="598CD2E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0.0410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DA441D" w14:textId="0A84A7A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0.0756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73C22E" w14:textId="1E1FF46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0.0619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ED6102" w14:textId="4AEEF0C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0.1312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AF8521" w14:textId="4B96C27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0.0679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934969" w14:textId="71AF9C2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0.5526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7415E4" w14:textId="7906A29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789003" w14:textId="0E976E3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0.0526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39A82B" w14:textId="626C103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0.0789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F554BC" w14:textId="66B6FED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0.3158</w:t>
            </w:r>
          </w:p>
        </w:tc>
      </w:tr>
      <w:tr w:rsidR="00CC3494" w:rsidRPr="00CC3494" w14:paraId="51888D2C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C83AAA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7F6080" w14:textId="155AAD4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0.0228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A5F90C" w14:textId="52B5973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0.1206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50266F" w14:textId="1B7600F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0.0804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DF71CE" w14:textId="190F556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0.3222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1D9A85" w14:textId="7C4D06B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0.0946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BD9A02" w14:textId="3206BB2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0.6667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CA39AF" w14:textId="47475F0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0.0370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13CB2F" w14:textId="1815536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0.2963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66B765" w14:textId="052E6C2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96780E" w14:textId="60F872D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</w:tr>
      <w:tr w:rsidR="00CC3494" w:rsidRPr="00CC3494" w14:paraId="7012F2F5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9CB3E3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AE02AD" w14:textId="365B0F1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0.0260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A98064" w14:textId="5E5F469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0.0796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AF3220" w14:textId="0823E92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0.0734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22DF80" w14:textId="64B4058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0.1783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E4FE4E" w14:textId="694625F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0.0868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FCB0C7" w14:textId="432BB84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0.4194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16B634" w14:textId="7F49F23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0.0323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58E918" w14:textId="52DEAB3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0.1935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F30F77" w14:textId="435BE28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0.0323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A52897" w14:textId="370F3F8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0.3226</w:t>
            </w:r>
          </w:p>
        </w:tc>
      </w:tr>
      <w:tr w:rsidR="00CC3494" w:rsidRPr="00CC3494" w14:paraId="3AC7DDF4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FF937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CA3797" w14:textId="5F05AF2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0.0110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C38E7F" w14:textId="781D6E7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0.1034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3E7488" w14:textId="1C22C7E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0.1065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094971" w14:textId="7D5AF30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0.1897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534B31" w14:textId="252B44A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0.1049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787A28" w14:textId="07F5186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0.6000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F324D3" w14:textId="60B6E70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D899C2" w14:textId="63CB260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8F588F" w14:textId="037DE25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451874" w14:textId="0F61AFC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0.4000</w:t>
            </w:r>
          </w:p>
        </w:tc>
      </w:tr>
      <w:tr w:rsidR="00CC3494" w:rsidRPr="00CC3494" w14:paraId="0ED56631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9A9BE1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5AD017" w14:textId="31A11C4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0.0218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EDFBE4" w14:textId="0CC7292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0.1011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E52521" w14:textId="4F82E16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0.0999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CE51E3" w14:textId="6B0E58F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0.3814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281E59" w14:textId="207854E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0.1099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210E9A" w14:textId="435CD82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0.5882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3A14B8" w14:textId="5BDC8A7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0.1176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39AA77" w14:textId="36B993B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0.2941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4D65FC" w14:textId="0865613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4E245A" w14:textId="344F9DF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</w:tr>
      <w:tr w:rsidR="00CC3494" w:rsidRPr="00CC3494" w14:paraId="35476969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BE22F2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C21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4F59C8" w14:textId="6D6B4FB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0.0392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342C84" w14:textId="48DEE50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0.0741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9C9C26" w14:textId="2A05B9A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0.1290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1F0944" w14:textId="38B1042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0.2088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B336AB" w14:textId="79F931F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0.0601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45041B" w14:textId="67FFD7B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0.5000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BB4C4F" w14:textId="5D030D1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0.1765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6B5DFE" w14:textId="591A69D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0.0588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01DDAC" w14:textId="655A932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A1E7D3" w14:textId="5ECC0E4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0.2647</w:t>
            </w:r>
          </w:p>
        </w:tc>
      </w:tr>
      <w:tr w:rsidR="00CC3494" w:rsidRPr="00CC3494" w14:paraId="03C4615B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A3C03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125E2B" w14:textId="554D25E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0.0211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B35D15" w14:textId="0BB3831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0.0427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06B0B7" w14:textId="00B87BA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0.0390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B63E44" w14:textId="406C399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0.1117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7F6BC0" w14:textId="12E9343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0.0401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5595AA" w14:textId="1785CED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0.4186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5B90C6" w14:textId="035C0CC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0.1628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CDB2A1" w14:textId="7D631AD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0.1860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4A94E5" w14:textId="5E0A71B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3ED6D5" w14:textId="51B8723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0.2326</w:t>
            </w:r>
          </w:p>
        </w:tc>
      </w:tr>
      <w:tr w:rsidR="00CC3494" w:rsidRPr="00CC3494" w14:paraId="40D430DA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D78779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74F544" w14:textId="2C0346F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0.0259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F1F00B" w14:textId="14C5F2B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0.0793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92B4A1" w14:textId="08FCCB1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0.0545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286E23" w14:textId="65081A2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0.1935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1612E7" w14:textId="02E134F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0.0480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DFE7C1" w14:textId="14B9FB4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0.5000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CACE05" w14:textId="3DE92C2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0.0556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4EA022" w14:textId="354EE95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0.1667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621E2E" w14:textId="2F59C7E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0.0556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2C9EC7" w14:textId="2255DB7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0.2222</w:t>
            </w:r>
          </w:p>
        </w:tc>
      </w:tr>
      <w:tr w:rsidR="00CC3494" w:rsidRPr="00CC3494" w14:paraId="6BE3692A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62FF14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E05A9D" w14:textId="52D0CD6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0.0095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01034B" w14:textId="2F63CCB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0.0713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E807F3" w14:textId="22B1777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0.0521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85B57F" w14:textId="0D4050F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0.1769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906FCD" w14:textId="776FEE6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0.0609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1DDAD2" w14:textId="1C1A906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0.5357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E6091D7" w14:textId="4221CFD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C7BFFF" w14:textId="262FA64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0.1071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1D59C7" w14:textId="0D0AC19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0.1071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09ED59" w14:textId="70B1A8D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0.2500</w:t>
            </w:r>
          </w:p>
        </w:tc>
      </w:tr>
      <w:tr w:rsidR="00CC3494" w:rsidRPr="00CC3494" w14:paraId="109C07F5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465770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951BCF" w14:textId="6AA79BB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0.0267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58AFE9" w14:textId="3B0DCAA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0.0548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616411" w14:textId="1B24E06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0.0425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48EBFE" w14:textId="70C0D66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0.1434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924704" w14:textId="30EE469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0.0432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BB32D3" w14:textId="4016335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0.3966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99C8B4" w14:textId="2EBD7F4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0.0862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B58B90" w14:textId="36C9AB3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0.2414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B7FBEA" w14:textId="71BAAC6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0.0345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48095D" w14:textId="2173FD0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0.2414</w:t>
            </w:r>
          </w:p>
        </w:tc>
      </w:tr>
      <w:tr w:rsidR="00CC3494" w:rsidRPr="00CC3494" w14:paraId="7E0B9BDD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EA0D4E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0D583B" w14:textId="79BFA04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0.0632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FEA2AD" w14:textId="4774CBB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0.1245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B3BF7B" w14:textId="66B7F22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0.0710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C5BC9B" w14:textId="39D10D9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0.2868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E167DD" w14:textId="2402604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0.0955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5A7629" w14:textId="0A33324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0.4091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73B374" w14:textId="691D462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0.0909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B8113A" w14:textId="231A31D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0.3182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79BEBA" w14:textId="3EF805B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0.0909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96CB8C" w14:textId="4BFFFED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0.0909</w:t>
            </w:r>
          </w:p>
        </w:tc>
      </w:tr>
      <w:tr w:rsidR="00CC3494" w:rsidRPr="00CC3494" w14:paraId="7A10EAC1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675D9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7EC192" w14:textId="36DF80C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0.0117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D4FC11" w14:textId="375B240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0.0961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D70619" w14:textId="3E814DE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0.0777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11B277" w14:textId="01963CF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0.1894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F860B7" w14:textId="7BAE4D8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0.0741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A30C06" w14:textId="68E07CB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0.6364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10F6DA" w14:textId="071E8ED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DAFDA3" w14:textId="3A59C33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0.0909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411407" w14:textId="20A1EB6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0.0606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AA4B21" w14:textId="7ED13FA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0.2121</w:t>
            </w:r>
          </w:p>
        </w:tc>
      </w:tr>
      <w:tr w:rsidR="00CC3494" w:rsidRPr="00CC3494" w14:paraId="7456C4D7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0AF009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A78847" w14:textId="3C85184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0.0127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23BAC5" w14:textId="590157C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0.0546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C11380" w14:textId="23921E8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0.0645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15D99B" w14:textId="37AAE13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0.1216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4A13C8" w14:textId="318EB43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0.0509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E5BEE5" w14:textId="4AA4E63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0.6136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D90580" w14:textId="3320C15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0.0682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B4BCB7" w14:textId="0AA52B8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0.0909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B8A1AF" w14:textId="7D8296A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0.0227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1F6AF2" w14:textId="15D9831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0.2045</w:t>
            </w:r>
          </w:p>
        </w:tc>
      </w:tr>
      <w:tr w:rsidR="00CC3494" w:rsidRPr="00CC3494" w14:paraId="6394788C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CA60E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F4F81A" w14:textId="5487EDA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0.0123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DEEA64" w14:textId="7DB47AF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0.1402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D2DC37" w14:textId="0FDDBC5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0.1239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56F44F" w14:textId="488ECCB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0.2742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E75BBB" w14:textId="294F648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0.1274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B6F764" w14:textId="65D0CB7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0.7778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3D84BB" w14:textId="161B4D9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19C5C2" w14:textId="307C186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0.1481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C49CC9" w14:textId="23C222D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0.0741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BFA7C8" w14:textId="69BFFEC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</w:tr>
      <w:tr w:rsidR="00CC3494" w:rsidRPr="00CC3494" w14:paraId="062F0FE5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E18B58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AB8BCE" w14:textId="059EF71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0.0721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1F39B2" w14:textId="3E7AB19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0.1476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F55607" w14:textId="03FB74C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0.0947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F227C0" w14:textId="60BAB87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0.4016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EBEF74" w14:textId="7644DCA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0.1309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4E14FA" w14:textId="4AD2619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0.5429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877A83" w14:textId="03F7A79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73B633" w14:textId="4EE61B3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0.4571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21AEB9" w14:textId="6CAFA78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38D423" w14:textId="29BB0B5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</w:tr>
      <w:tr w:rsidR="00CC3494" w:rsidRPr="00CC3494" w14:paraId="0B4E3CAA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817B1D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C31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5CE6D8" w14:textId="07AEB0B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0.0175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10C81B" w14:textId="53BD56F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0.0601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D99344" w14:textId="21BDDAF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0.0482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F38147" w14:textId="0B86B13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0.1741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B35802" w14:textId="49486EC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0.0500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442F0C" w14:textId="7ACDC6A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0.6296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CDD5E6" w14:textId="434B5ED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9399AB" w14:textId="3D8169E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0.2593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7B090B" w14:textId="28C8343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16AF42" w14:textId="2388A48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0.1111</w:t>
            </w:r>
          </w:p>
        </w:tc>
      </w:tr>
      <w:tr w:rsidR="00CC3494" w:rsidRPr="00CC3494" w14:paraId="1F8CB1C0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79F663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EE0963" w14:textId="4C1DD5B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0.0219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EAD124" w14:textId="2F9CD08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0.0420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661212" w14:textId="2DF8BF5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0.0353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CFF4A9" w14:textId="3AD0F61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0.0817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E9D31C" w14:textId="7D7EDFB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0.0307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54A4B2" w14:textId="07599B9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0.5079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3F4476" w14:textId="13B2D28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0.0159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325031" w14:textId="4E43B41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0.2381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3B1BE1" w14:textId="166022B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A9436E" w14:textId="0121340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0.2381</w:t>
            </w:r>
          </w:p>
        </w:tc>
      </w:tr>
      <w:tr w:rsidR="00CC3494" w:rsidRPr="00CC3494" w14:paraId="08D9C893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8BC912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ADABD4" w14:textId="71D4DC8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0.0304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A5BA43" w14:textId="0E1E3DC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0.0895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E75270" w14:textId="3933F86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0.0667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527213" w14:textId="19CD080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0.1797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EEFF25" w14:textId="69B96CA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0.0864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BF09C7" w14:textId="098AFFE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0.5789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E71840" w14:textId="3488906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99F398" w14:textId="76184B1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0.3158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22C55E" w14:textId="1D06318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0.0263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FA8C00" w14:textId="11A72FD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0.0789</w:t>
            </w:r>
          </w:p>
        </w:tc>
      </w:tr>
      <w:tr w:rsidR="00CC3494" w:rsidRPr="00CC3494" w14:paraId="637FC4A7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F06A73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30765A" w14:textId="55E1E64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0.0288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39137E" w14:textId="564BEF9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AD967A" w14:textId="3A3407E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0.0715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7287A8" w14:textId="791F95F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0.1531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CB20DB" w14:textId="4BC8D9E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0.0666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B84FD1" w14:textId="735D581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0.7358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DAF23F" w14:textId="5F09B2B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0.0377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8C3540" w14:textId="1219E53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0.1321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E3B456" w14:textId="067BDE9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0.0189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8A2A26" w14:textId="59178F7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0.0755</w:t>
            </w:r>
          </w:p>
        </w:tc>
      </w:tr>
      <w:tr w:rsidR="00CC3494" w:rsidRPr="00CC3494" w14:paraId="4113798E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A81422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19318C" w14:textId="77E69F3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0.0207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8E8F7D" w14:textId="6575FD0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0.0631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23A121" w14:textId="7A78FAD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0.0406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E925FD" w14:textId="0E3BE94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0.1436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631AD3" w14:textId="2B70A38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0.0465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08E82C" w14:textId="1B3F4DD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0.4912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BF9974" w14:textId="669AD18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0.0351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6EDD32" w14:textId="5C6420D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0.3684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2889C7" w14:textId="084DF12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0.0351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3A5D21" w14:textId="3128BBA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0.0702</w:t>
            </w:r>
          </w:p>
        </w:tc>
      </w:tr>
      <w:tr w:rsidR="00CC3494" w:rsidRPr="00CC3494" w14:paraId="4D7D697C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2B09C4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225B20" w14:textId="02B4041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0.0195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0EB9EF" w14:textId="4F0E651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0.0643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FFE177" w14:textId="7649D33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0.0652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794B54" w14:textId="0937DE7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0.1857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4B98BA" w14:textId="3F5F133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0.0702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2EEEC9" w14:textId="3D71DCF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0.7708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8B7F58" w14:textId="5437708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0.0417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A12324" w14:textId="6DE4179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0.0625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CE038E" w14:textId="62692EE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0.0417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6B3282" w14:textId="78393F4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0.0833</w:t>
            </w:r>
          </w:p>
        </w:tc>
      </w:tr>
      <w:tr w:rsidR="00CC3494" w:rsidRPr="00CC3494" w14:paraId="3CD68F79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44A618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A4BDB5" w14:textId="473DDEE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0.0241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0EC489" w14:textId="2B9C7E9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0.1177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96984E" w14:textId="2DB1FFD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0.1018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5DCEAF" w14:textId="20B0946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0.3592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CF1492" w14:textId="313AF1B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0.0956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550EC3" w14:textId="3D57C45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0.5000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2433FE" w14:textId="6B13DC5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EB795B" w14:textId="73F8481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0.3333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9B68FB" w14:textId="16F3C3B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17459D" w14:textId="20A870C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0.1667</w:t>
            </w:r>
          </w:p>
        </w:tc>
      </w:tr>
      <w:tr w:rsidR="00CC3494" w:rsidRPr="00CC3494" w14:paraId="141ABF7C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4ADCF7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0BB88F" w14:textId="78FBD46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0.0526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B43512" w14:textId="700FE67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0.1251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64B553" w14:textId="2D08E02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0.1307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8D1D6E" w14:textId="488C4DA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0.4988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AEBB22" w14:textId="498BC17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0.0934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4DEDB5" w14:textId="11896B6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0.7619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A4F107" w14:textId="5FEA870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0.0952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BF5CD5" w14:textId="434B7A0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0.0476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590F33" w14:textId="4196226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0.0476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EA8FDBA" w14:textId="37B1E56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0.0476</w:t>
            </w:r>
          </w:p>
        </w:tc>
      </w:tr>
      <w:tr w:rsidR="00CC3494" w:rsidRPr="00CC3494" w14:paraId="5CC3BFB3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30B5A3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B513E5" w14:textId="3EB9F45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0.0195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C8FE53" w14:textId="7EE04EC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0.1413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D19098" w14:textId="7E3A1A1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0.1316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A4D3E9" w14:textId="160754B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0.2291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E62706D" w14:textId="32490C0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0.0936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7FFD30" w14:textId="375E45F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0.5500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20CA05" w14:textId="36AE4EF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F2E268" w14:textId="58187C2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0.2000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E484C9" w14:textId="3E609C6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C702D0" w14:textId="1B5CA49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0.2000</w:t>
            </w:r>
          </w:p>
        </w:tc>
      </w:tr>
      <w:tr w:rsidR="00CC3494" w:rsidRPr="00CC3494" w14:paraId="659CFF90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9E2392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C7874F" w14:textId="4C21E1E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0.0164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9EB16C" w14:textId="4AE55B7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0.0780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096045" w14:textId="5BF22B8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0.0795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BED6FC" w14:textId="747C072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0.2577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4A69ED" w14:textId="552C00D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0.0532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CE6903" w14:textId="142A356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0.6486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9F6F9B" w14:textId="32500B8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0.0541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896D24" w14:textId="43D6589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0.0811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2CE422" w14:textId="11105A1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0.0270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38AEF7" w14:textId="3B5CECA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0.1892</w:t>
            </w:r>
          </w:p>
        </w:tc>
      </w:tr>
      <w:tr w:rsidR="00CC3494" w:rsidRPr="00CC3494" w14:paraId="23E62FD6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051C3D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C41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1943B4" w14:textId="76EFF41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0.0186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470751" w14:textId="6E7441B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0.0980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F0675F" w14:textId="7D09F33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0.0796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BA8327" w14:textId="01C3F71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0.3161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462843" w14:textId="55EC230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0.1118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837BEB" w14:textId="5F0870F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0.5000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359739" w14:textId="61E20DF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0.0333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F75008" w14:textId="383EA7F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0.3333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C61328" w14:textId="56BE12B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D9AD9C" w14:textId="54E0862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0.1333</w:t>
            </w:r>
          </w:p>
        </w:tc>
      </w:tr>
      <w:tr w:rsidR="00CC3494" w:rsidRPr="00CC3494" w14:paraId="139C4A6B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C5E973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99D045" w14:textId="4486EB7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0.0108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D7CBB2" w14:textId="0705278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0.1313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AE4354" w14:textId="6BC9347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0.1169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59DB4A" w14:textId="20EE805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0.3427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3E5D55" w14:textId="78BE4B9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0.1385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8F493D" w14:textId="3767C73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0.7500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F98E51" w14:textId="2352422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0.0938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D57524" w14:textId="25C09C5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0.0313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FBDD5D" w14:textId="693AD56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0.0313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681937" w14:textId="111AA14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0.0938</w:t>
            </w:r>
          </w:p>
        </w:tc>
      </w:tr>
      <w:tr w:rsidR="00CC3494" w:rsidRPr="00CC3494" w14:paraId="07561FBC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DFB306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E3EA50" w14:textId="45AAAD4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0.0230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A0BFB9" w14:textId="3FC5B63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0.0521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E8130A" w14:textId="1EEC0B6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0.0515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2F6A22" w14:textId="607E942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0.1529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076BCD" w14:textId="7306BAA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0.0497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BF5BF5" w14:textId="643305E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0.4390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37A098" w14:textId="1477927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0.1707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18B1D9" w14:textId="4A39D31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0.0976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6BA860" w14:textId="2764E61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0.0732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273CDA" w14:textId="64DCB38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0.2195</w:t>
            </w:r>
          </w:p>
        </w:tc>
      </w:tr>
      <w:tr w:rsidR="00CC3494" w:rsidRPr="00CC3494" w14:paraId="7D249F2B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0C2D0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28A5E3" w14:textId="01E16AA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0.0167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70B35C" w14:textId="3FC5BCF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0.0592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9D853F" w14:textId="1FEE6AC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0.0551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0D9DE6" w14:textId="188437F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0.2402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6F5C7D" w14:textId="2364552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0.0498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3C22BF" w14:textId="5B2473A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0.6591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0DAC44" w14:textId="207541A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966CFF" w14:textId="4D6587A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0.1591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E02044" w14:textId="4B11EA8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0.0227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42C24B" w14:textId="095F4D9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0.1591</w:t>
            </w:r>
          </w:p>
        </w:tc>
      </w:tr>
      <w:tr w:rsidR="00CC3494" w:rsidRPr="00CC3494" w14:paraId="0AF53F85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FB325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C778BE" w14:textId="28300F5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0.0252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6FE6E4" w14:textId="56CA528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0.1510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F9A446" w14:textId="2ACBF20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0.1205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1FFD66" w14:textId="6D110E9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0.3207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492884" w14:textId="4268E5E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0.1409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A4308A" w14:textId="4D49D51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0.7143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E6D6C7" w14:textId="247FE5D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CA766C" w14:textId="59A020F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0.1429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2DD6D0" w14:textId="6F1DC41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0.0952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96D1A3" w14:textId="63F8020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0.0476</w:t>
            </w:r>
          </w:p>
        </w:tc>
      </w:tr>
      <w:tr w:rsidR="00CC3494" w:rsidRPr="00CC3494" w14:paraId="54A0EA5A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929AF8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500B22" w14:textId="3C7229B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0.0320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C81F0C" w14:textId="02B66E2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0.1079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5BE767" w14:textId="2BABA10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0.1030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C91E4E" w14:textId="724CAC5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0.3428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9C5F8B" w14:textId="027C2B3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0.1054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0A1CBB" w14:textId="7092E46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0.7742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FD057B" w14:textId="4E50195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0.0645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C80777" w14:textId="71E8B65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0.0323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D33A86" w14:textId="07A8B12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0.0323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78D570" w14:textId="6DA0F4D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0.0968</w:t>
            </w:r>
          </w:p>
        </w:tc>
      </w:tr>
      <w:tr w:rsidR="00CC3494" w:rsidRPr="00CC3494" w14:paraId="657A457E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4B4F2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29019C" w14:textId="52DCD2F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0.0095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2F811C" w14:textId="7C96FE7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0.1228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78D4EF" w14:textId="47ACEAC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0.1124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8D8C6C" w14:textId="4FB8B71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0.3099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50DC89" w14:textId="7C5456B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0.1140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292A51" w14:textId="4A8FFCF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0.7568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494842" w14:textId="10E7FF5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65D5DB" w14:textId="2F3ACF1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CA1026" w14:textId="7E27B18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DA3042" w14:textId="53D31BE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0.2432</w:t>
            </w:r>
          </w:p>
        </w:tc>
      </w:tr>
      <w:tr w:rsidR="00CC3494" w:rsidRPr="00CC3494" w14:paraId="61700542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C8D3C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72684B" w14:textId="64E34BC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0.0126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17D2A5" w14:textId="7EE00F9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0.0548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F8F623" w14:textId="74C2704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0.0518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07494D" w14:textId="6259AFE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0.1322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93C55E" w14:textId="25BE0A9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0.0521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07A267" w14:textId="06A9C66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0.5897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EE41E6" w14:textId="3A2D656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6317C0" w14:textId="7A9860F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0.0513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93230E" w14:textId="42CD765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B47EC5" w14:textId="5F41DCD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0.3590</w:t>
            </w:r>
          </w:p>
        </w:tc>
      </w:tr>
      <w:tr w:rsidR="00CC3494" w:rsidRPr="00CC3494" w14:paraId="580C8DAD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86AFF0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185770" w14:textId="7CC314C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0.0197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DF47F2" w14:textId="62FFFD5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0.1148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D7C3BE" w14:textId="11A7BD1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0.0814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7D05AC" w14:textId="6B0EE3B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0.3063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4F736C" w14:textId="3541D53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0.1073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0BCB34" w14:textId="399C953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0.7714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7F62FB" w14:textId="47142AD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050FE7" w14:textId="6BBCD3E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0.1714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3FC6CA" w14:textId="461ADFB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0.0286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BA243A" w14:textId="10049D4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0.0286</w:t>
            </w:r>
          </w:p>
        </w:tc>
      </w:tr>
      <w:tr w:rsidR="00CC3494" w:rsidRPr="00CC3494" w14:paraId="23BD7AED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A4000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A333F6" w14:textId="1C12C96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0.0069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0D4F97" w14:textId="17C4F34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0.0661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B32AEC" w14:textId="79B668A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0.0501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827C1F" w14:textId="65D9916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0.1778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E089AE" w14:textId="66ACFCC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0.0582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0E9893" w14:textId="156B4E7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0.5952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001A5D" w14:textId="50AF019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0.0238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004F41" w14:textId="64DC616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0.3810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ED58E9" w14:textId="7590C58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78DCDA" w14:textId="4DF7304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</w:tr>
      <w:tr w:rsidR="00CC3494" w:rsidRPr="00CC3494" w14:paraId="6FFA90B1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21A6D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C51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0B8B83" w14:textId="1F03D21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0.0356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F3D38A" w14:textId="709E611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0.1252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0742C0" w14:textId="0700834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0.0990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98B5FE" w14:textId="39BA253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0.3219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8A76A9" w14:textId="3532C60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0.1005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F723BC" w14:textId="77E4284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0.5745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22C455" w14:textId="06EAF46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0.0426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D2ACF9" w14:textId="7EAFED8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0.1489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4299DD" w14:textId="3E37945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1558C1" w14:textId="754331E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0.2340</w:t>
            </w:r>
          </w:p>
        </w:tc>
      </w:tr>
      <w:tr w:rsidR="00CC3494" w:rsidRPr="00CC3494" w14:paraId="09CC9944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8DD96C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DAFFA5" w14:textId="2DDEA318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0.0098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8E16B7" w14:textId="5123957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0.1017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0A1FAE" w14:textId="5D2A474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0.0961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6E2EB3" w14:textId="39FD667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0.2152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0276B9" w14:textId="49504D0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0.0895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916E0C" w14:textId="28A8CE8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0.6429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37B034" w14:textId="6F08E776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0.0714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6F9FD2" w14:textId="43A49DD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0.2857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530878" w14:textId="1D472FD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789A85" w14:textId="4F025D6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</w:tr>
      <w:tr w:rsidR="00CC3494" w:rsidRPr="00CC3494" w14:paraId="1EC7F531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20895C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423377" w14:textId="28C661F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0.0141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BD3323" w14:textId="5DA9B60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0.1091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5FAB3E" w14:textId="52B9B85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0.1164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394815" w14:textId="39E27EA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0.2887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8F304E" w14:textId="4120E53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0.1035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3D2902" w14:textId="2605689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0.7568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5AF131" w14:textId="3889150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E3B8DF" w14:textId="7DF8C10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381536" w14:textId="4B1108D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92760F" w14:textId="678C48D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0.2432</w:t>
            </w:r>
          </w:p>
        </w:tc>
      </w:tr>
      <w:tr w:rsidR="00CC3494" w:rsidRPr="00CC3494" w14:paraId="49D4C424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16272C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E9C30A" w14:textId="0BD23C51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0.0123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EC1A72" w14:textId="1B60A05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0.0671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BF49A6" w14:textId="64F48DF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0.0559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795507" w14:textId="14F7EEF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0.1413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BF9A6D" w14:textId="06973B39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0.0483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9419DE" w14:textId="72C7A3B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0.6600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B1446B" w14:textId="6FE1860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0.1400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9AB6DB" w14:textId="39E01B8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0.0400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65BE50" w14:textId="658DDC0B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42B2DD" w14:textId="0E3F7A7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0.1600</w:t>
            </w:r>
          </w:p>
        </w:tc>
      </w:tr>
      <w:tr w:rsidR="00CC3494" w:rsidRPr="00CC3494" w14:paraId="241E8F7F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757CA9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3C223A" w14:textId="3449493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0.0079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FA0C2C" w14:textId="7A89DE9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0.0730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B1E38E" w14:textId="162C9E5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0.0725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7383D2" w14:textId="48C27F7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0.1771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94E2D6" w14:textId="689FC8BF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0.0653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CEF386" w14:textId="54E5382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0.6939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6135F7" w14:textId="78A8182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0.0816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604037" w14:textId="63B407F4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0.0204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8C3EA4" w14:textId="0CA20FD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0.0000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4C1069" w14:textId="404713D5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0.2041</w:t>
            </w:r>
          </w:p>
        </w:tc>
      </w:tr>
      <w:tr w:rsidR="00CC3494" w:rsidRPr="00CC3494" w14:paraId="39390158" w14:textId="77777777" w:rsidTr="00CC3494">
        <w:trPr>
          <w:trHeight w:hRule="exact" w:val="227"/>
          <w:jc w:val="center"/>
        </w:trPr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373BEA6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C56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A65B308" w14:textId="01D0B2F7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0.0083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A9213BF" w14:textId="3E6E6660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0.0583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10C5810" w14:textId="2C5A5702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0.0663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19B10D7" w14:textId="20C8A1F3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0.1878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4E1D654" w14:textId="4BF99FE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0.0532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6E846A1" w14:textId="427906DD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0.5283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7EA80D4" w14:textId="380915DE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0.1132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A5D260D" w14:textId="4F98A75C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0.1132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2897CD1" w14:textId="2E5959B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0.0189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F862B53" w14:textId="34D3FE3A" w:rsidR="00CC3494" w:rsidRPr="00CC3494" w:rsidRDefault="00CC3494" w:rsidP="0092599E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0.2264</w:t>
            </w:r>
          </w:p>
        </w:tc>
      </w:tr>
    </w:tbl>
    <w:p w14:paraId="5B7F5A2C" w14:textId="1060BF97" w:rsidR="00CC3494" w:rsidRDefault="00CC3494" w:rsidP="00CC3494">
      <w:pPr>
        <w:spacing w:line="240" w:lineRule="auto"/>
        <w:rPr>
          <w:szCs w:val="18"/>
        </w:rPr>
      </w:pPr>
    </w:p>
    <w:p w14:paraId="188A6566" w14:textId="15ABDD9E" w:rsidR="00CC3494" w:rsidRPr="00CC3494" w:rsidRDefault="00CC3494" w:rsidP="00F013CF">
      <w:pPr>
        <w:pStyle w:val="Tabletitle"/>
      </w:pPr>
      <w:r w:rsidRPr="00CC3494">
        <w:br w:type="page"/>
      </w:r>
      <w:r w:rsidRPr="00CC3494">
        <w:rPr>
          <w:lang w:eastAsia="zh-CN"/>
        </w:rPr>
        <w:lastRenderedPageBreak/>
        <w:t>A</w:t>
      </w:r>
      <w:r w:rsidRPr="00CC3494">
        <w:rPr>
          <w:rFonts w:hint="eastAsia"/>
          <w:lang w:eastAsia="zh-CN"/>
        </w:rPr>
        <w:t>ppendix</w:t>
      </w:r>
      <w:r w:rsidRPr="00CC3494">
        <w:t xml:space="preserve"> </w:t>
      </w:r>
      <w:r w:rsidR="00076302">
        <w:t>7</w:t>
      </w:r>
      <w:r w:rsidR="006D5B99">
        <w:t xml:space="preserve">. </w:t>
      </w:r>
      <w:r w:rsidR="006D5B99" w:rsidRPr="006D5B99">
        <w:t>Metric HV comparisons of EMSEA with SPEA2, NNIA, KMOEA-D and NSGA-II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48"/>
        <w:gridCol w:w="909"/>
        <w:gridCol w:w="812"/>
        <w:gridCol w:w="755"/>
        <w:gridCol w:w="1188"/>
        <w:gridCol w:w="943"/>
        <w:gridCol w:w="549"/>
        <w:gridCol w:w="910"/>
        <w:gridCol w:w="813"/>
        <w:gridCol w:w="755"/>
        <w:gridCol w:w="1188"/>
        <w:gridCol w:w="943"/>
      </w:tblGrid>
      <w:tr w:rsidR="00CC3494" w:rsidRPr="00CC3494" w14:paraId="01F7ADE1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C31A2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Ins.</w:t>
            </w:r>
          </w:p>
        </w:tc>
        <w:tc>
          <w:tcPr>
            <w:tcW w:w="2234" w:type="pct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7D0393E" w14:textId="77777777" w:rsidR="00CC3494" w:rsidRPr="00CC3494" w:rsidRDefault="00CC3494" w:rsidP="005B3859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HV</w:t>
            </w:r>
          </w:p>
        </w:tc>
        <w:tc>
          <w:tcPr>
            <w:tcW w:w="266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30D3E5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Ins.</w:t>
            </w:r>
          </w:p>
        </w:tc>
        <w:tc>
          <w:tcPr>
            <w:tcW w:w="2234" w:type="pct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E3DBFE5" w14:textId="77777777" w:rsidR="00CC3494" w:rsidRPr="00CC3494" w:rsidRDefault="00CC3494" w:rsidP="005B3859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HV</w:t>
            </w:r>
          </w:p>
        </w:tc>
      </w:tr>
      <w:tr w:rsidR="00CC3494" w:rsidRPr="00CC3494" w14:paraId="62A7D7EC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5D6439E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7ECC4B0" w14:textId="7777777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1427EF0" w14:textId="7777777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SPEA2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F0C7F59" w14:textId="7777777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NNIA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D7E6214" w14:textId="7777777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KMOEA-D</w:t>
            </w:r>
          </w:p>
        </w:tc>
        <w:tc>
          <w:tcPr>
            <w:tcW w:w="45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48596EB" w14:textId="7777777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NSGA-II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3FBA6BD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83873C2" w14:textId="7777777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8BD9DD0" w14:textId="7777777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SPEA2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D5C0137" w14:textId="7777777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NNIA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DA76DDB" w14:textId="7777777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KMOEA-D</w:t>
            </w:r>
          </w:p>
        </w:tc>
        <w:tc>
          <w:tcPr>
            <w:tcW w:w="45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B2E19FC" w14:textId="7777777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NSGA-II</w:t>
            </w:r>
          </w:p>
        </w:tc>
      </w:tr>
      <w:tr w:rsidR="00CC3494" w:rsidRPr="00CC3494" w14:paraId="5DB285E8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1370D8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DCEED3" w14:textId="61B2032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0.8312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C3051E" w14:textId="052FFF2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0.7557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A84276" w14:textId="1D5D65E6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0.7854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0A9EA7" w14:textId="231AE86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0.6998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755B2F" w14:textId="5A523B3D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0.7614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381748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C29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E1ECB7" w14:textId="75909E1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0.8139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42EDDD" w14:textId="480EEB2B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0.6471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AC18C4" w14:textId="7F60BDA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0.6759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3EFD1B" w14:textId="3D58216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0.4716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80CFD8" w14:textId="790765A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0.6610</w:t>
            </w:r>
          </w:p>
        </w:tc>
      </w:tr>
      <w:tr w:rsidR="00CC3494" w:rsidRPr="00CC3494" w14:paraId="33F57027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C7F99D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C02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BFB7D4" w14:textId="1FB7771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0.9102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FC17E9" w14:textId="5C617936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0.8563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2DFB98" w14:textId="2273F91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0.8915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19C7AB" w14:textId="5628A7F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0.7761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0DAF9B" w14:textId="70C0DE8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0.8510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16A7E5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33ED2F" w14:textId="2BD4B38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0.7488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1EFA9D" w14:textId="19F9256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0.6223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81515E" w14:textId="061DB47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0.7109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1B788F" w14:textId="3CA037D4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0.3522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ECF811" w14:textId="698AA59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0.6443</w:t>
            </w:r>
          </w:p>
        </w:tc>
      </w:tr>
      <w:tr w:rsidR="00CC3494" w:rsidRPr="00CC3494" w14:paraId="6571C2B1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DC690C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C03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B6EC3E" w14:textId="3225266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0.9055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91DC2A" w14:textId="563E022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0.8093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B828B3" w14:textId="23E62EE6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0.8374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FE3505" w14:textId="50A1EA0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0.7416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44BA0F" w14:textId="6E9BB20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0.8243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A2C8F6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04546A" w14:textId="070083E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0.9028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27588D" w14:textId="39D1F9A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0.8422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7CDE61" w14:textId="476384B6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0.8661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6C222F" w14:textId="4FE71C6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0.7043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680AC3" w14:textId="703A410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0.8570</w:t>
            </w:r>
          </w:p>
        </w:tc>
      </w:tr>
      <w:tr w:rsidR="00CC3494" w:rsidRPr="00CC3494" w14:paraId="081650BB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46DC29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C04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790542" w14:textId="660AC70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0.8901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CB9231" w14:textId="4682792A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0.8334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B413C7" w14:textId="166F126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0.8095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67990E" w14:textId="3E20F01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0.7447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6766CF" w14:textId="10A6E4C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0.8523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DFD9EE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C32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B86B49" w14:textId="05DED6E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0.7768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F8919A" w14:textId="50E66E7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0.7296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F6C918" w14:textId="3327FD2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0.7328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8D52D8" w14:textId="2027B70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0.6534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AFF9FD" w14:textId="2EA57D0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0.7335</w:t>
            </w:r>
          </w:p>
        </w:tc>
      </w:tr>
      <w:tr w:rsidR="00CC3494" w:rsidRPr="00CC3494" w14:paraId="67A84805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23C609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C05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7138A4" w14:textId="6DA3013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0.9059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96983C" w14:textId="2172051B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0.8174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5B1986" w14:textId="2E3A8ECA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0.8378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EF20D0" w14:textId="178494C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0.7033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CAC492" w14:textId="544C756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0.8340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E3FC5D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C33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556822" w14:textId="1DBA6E8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0.8709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88ACDA" w14:textId="142FFE7A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0.7848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5C127E" w14:textId="10424D5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0.8237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3E49D0" w14:textId="5A9DACDD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0.6874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A26277" w14:textId="6DFD853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0.7934</w:t>
            </w:r>
          </w:p>
        </w:tc>
      </w:tr>
      <w:tr w:rsidR="00CC3494" w:rsidRPr="00CC3494" w14:paraId="2668A796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DFCB06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C06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7C6B89" w14:textId="143FD0F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0.8232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36561D" w14:textId="6F40A5EA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0.7459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926D39" w14:textId="1E29EA76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0.8011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7529FB" w14:textId="49146C6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0.6710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D848D8" w14:textId="2F90C7AD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0.7591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6F44F6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C34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B55793" w14:textId="31EC23D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0.8045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ED83CF" w14:textId="4B26A93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0.7151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E67B22" w14:textId="2536AE3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0.7132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0EA682" w14:textId="3DC5A0B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0.6115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16BD49" w14:textId="61B42DB4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0.7248</w:t>
            </w:r>
          </w:p>
        </w:tc>
      </w:tr>
      <w:tr w:rsidR="00CC3494" w:rsidRPr="00CC3494" w14:paraId="486A1CD9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F1E7F5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C07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5C59E7" w14:textId="6048FA2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0.7540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F1B9BA" w14:textId="6AB1C73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0.6957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6EE0FF" w14:textId="41347E6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0.7155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BA7AF8" w14:textId="15E1B45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0.6517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0C37E3" w14:textId="0ED16586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0.7251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C8D75C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C35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FA9A5F" w14:textId="584A315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0.7857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00FFF6" w14:textId="31531C5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0.7216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6844DA" w14:textId="5C71F6C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0.7450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2639C8" w14:textId="1B147E8B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0.6346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839EA7" w14:textId="7C475CF4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0.7449</w:t>
            </w:r>
          </w:p>
        </w:tc>
      </w:tr>
      <w:tr w:rsidR="00CC3494" w:rsidRPr="00CC3494" w14:paraId="4B4AAD70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E182CE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C08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63E7BC" w14:textId="1230845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0.8439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BDFB66" w14:textId="6A5111E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0.7179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626BAB" w14:textId="4329D6FD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0.7204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C96361" w14:textId="3729879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0.5961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F6350F" w14:textId="4F43AA5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0.7250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5E82D4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C36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CDB496" w14:textId="58C6014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0.8878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95D9D4" w14:textId="3F2B54A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0.8119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D24CE5" w14:textId="7C5BB1C1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0.8287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DCAD7B" w14:textId="64BF3B9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0.7388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F81BAD" w14:textId="175CE64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0.8198</w:t>
            </w:r>
          </w:p>
        </w:tc>
      </w:tr>
      <w:tr w:rsidR="00CC3494" w:rsidRPr="00CC3494" w14:paraId="2553B191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EC899E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C09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682367" w14:textId="71EA701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0.8019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22F850" w14:textId="49DB342A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0.6814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9D035B" w14:textId="796D1B6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0.6996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96A248" w14:textId="69C0363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0.6631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DC9766" w14:textId="0DEC13FA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0.7237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A8E59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C37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7DB5C4" w14:textId="61FBA30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0.7774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B2F219" w14:textId="0DAB722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0.6164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FE9760" w14:textId="05473E1A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0.6658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02261B" w14:textId="19262F8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0.2545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7C8052" w14:textId="68FB38B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0.6373</w:t>
            </w:r>
          </w:p>
        </w:tc>
      </w:tr>
      <w:tr w:rsidR="00CC3494" w:rsidRPr="00CC3494" w14:paraId="2F004173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CFDC93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4D9F29" w14:textId="34C7224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0.8133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DFC4BC" w14:textId="567BE4E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0.7393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8B15CB" w14:textId="6A0A22B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0.7587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D0011D" w14:textId="21E3101D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0.6719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C76C62" w14:textId="1EEDFA8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0.7260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95C3F1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C38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8ADFC5" w14:textId="08BAE3E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0.8901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B78612" w14:textId="04C5C33A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0.7485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9F43F9" w14:textId="31DF454A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0.7756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FF5C5C" w14:textId="5D71EAB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0.5157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86F20B" w14:textId="76466F94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0.7837</w:t>
            </w:r>
          </w:p>
        </w:tc>
      </w:tr>
      <w:tr w:rsidR="00CC3494" w:rsidRPr="00CC3494" w14:paraId="40EBD082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DBAE1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B3B0D5" w14:textId="2AB01C21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0.7809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939F7D" w14:textId="4133DBBB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0.7216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5A5C85" w14:textId="7D81622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0.7223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9C508F" w14:textId="67A08954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0.6446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CB2356" w14:textId="14C136DB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0.7297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178C95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C39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79112A" w14:textId="07337FB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0.9024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943459" w14:textId="5DB69E1D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0.7182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A92E1A" w14:textId="41DC9F31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0.7520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5A40FC" w14:textId="47D400C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0.6210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7BDD77" w14:textId="2B2EB44D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0.7561</w:t>
            </w:r>
          </w:p>
        </w:tc>
      </w:tr>
      <w:tr w:rsidR="00CC3494" w:rsidRPr="00CC3494" w14:paraId="03470AB2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AAE07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C12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7336BE" w14:textId="5362332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0.7991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07B8E3" w14:textId="7950E62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0.7390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4CE091" w14:textId="2F99A26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0.7696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4FD725" w14:textId="33F94E5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0.6401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FD7053" w14:textId="7E40686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0.7607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CAD761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B552B3" w14:textId="39C7B7ED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0.8227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3241D1" w14:textId="3DE7E3A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0.7252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13CFE3" w14:textId="04154E5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0.7323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1AEC97" w14:textId="406C37AD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0.4900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F32E60" w14:textId="12A0C54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0.7426</w:t>
            </w:r>
          </w:p>
        </w:tc>
      </w:tr>
      <w:tr w:rsidR="00CC3494" w:rsidRPr="00CC3494" w14:paraId="2AFBCFBE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71FEC4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C13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479692" w14:textId="07F1313A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0.8198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684911" w14:textId="4AFA256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0.7745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C7C579" w14:textId="7979EE7B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0.7700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EFAAEB" w14:textId="55BECD8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0.7647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E7CCBDE" w14:textId="13DED29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0.7863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A5DCF6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1AB6FD" w14:textId="3CBD486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0.8286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EAD7DD" w14:textId="448F6AD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0.6926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67E57F" w14:textId="4D018DC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0.7326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DBF30E" w14:textId="4FA8A11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0.4040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084995" w14:textId="13391074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0.7062</w:t>
            </w:r>
          </w:p>
        </w:tc>
      </w:tr>
      <w:tr w:rsidR="00CC3494" w:rsidRPr="00CC3494" w14:paraId="321342ED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5D742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C14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3EDF7B" w14:textId="6640AC16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0.8154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103232" w14:textId="5A16B6A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0.7337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629111" w14:textId="346A561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0.7522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63F80B" w14:textId="6E75DBB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0.6911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2F80AE" w14:textId="3A7AE521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0.7697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688660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C42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F7F1AE" w14:textId="0F38F9DA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0.8631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FF9421" w14:textId="17D5CD2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0.7319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E26976" w14:textId="002C2A6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0.7460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F4CBE7" w14:textId="3963BE6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0.4668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3F364F" w14:textId="428D7C5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0.7371</w:t>
            </w:r>
          </w:p>
        </w:tc>
      </w:tr>
      <w:tr w:rsidR="00CC3494" w:rsidRPr="00CC3494" w14:paraId="526EABB6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FB49DA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C15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4CFC2C" w14:textId="17B5015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0.8602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7304DF" w14:textId="16009AE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0.8265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8E8D3E" w14:textId="304464C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0.8045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CD6022" w14:textId="4ADA97E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0.7545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EDE5AB" w14:textId="3F027DEB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0.8329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90D1EC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C43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D22DDE" w14:textId="48E72F6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0.8765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365D0A" w14:textId="6812658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0.8171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9C15BD" w14:textId="24CE919D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0.8160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FAAF1E" w14:textId="23B5012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0.7031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1CDD9D" w14:textId="71F9720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0.8174</w:t>
            </w:r>
          </w:p>
        </w:tc>
      </w:tr>
      <w:tr w:rsidR="00CC3494" w:rsidRPr="00CC3494" w14:paraId="77302EC9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BE34E0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C16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FF701B" w14:textId="5DA563A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0.8574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7CAA06" w14:textId="2CED023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0.7830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93AFDF" w14:textId="1B7ADE2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0.8039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CEFC6A" w14:textId="53AA819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0.7229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B658D5" w14:textId="4F3B94B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0.8056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7AB38E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C44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470FB2" w14:textId="0998805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0.9057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3219F3" w14:textId="3A803E9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0.8466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1A4389" w14:textId="64ED9DB6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0.8640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9DCAD1" w14:textId="0AC8492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0.7709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7A8AEC" w14:textId="40AC1911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0.8832</w:t>
            </w:r>
          </w:p>
        </w:tc>
      </w:tr>
      <w:tr w:rsidR="00CC3494" w:rsidRPr="00CC3494" w14:paraId="4024F69C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7FD7EC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C17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8B38CC" w14:textId="3BC5162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0.8700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0ECF90" w14:textId="12EFE90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0.7466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3D9EE7" w14:textId="18CB8BF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0.7860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05EAB7" w14:textId="53C5FF3D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0.5935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0A76C6" w14:textId="6DDDA5F1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0.7481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7B735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C45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053357" w14:textId="254A733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0.8429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8F5CCF" w14:textId="3433279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0.6700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E840A0" w14:textId="2982126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0.7032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040248" w14:textId="7E082D96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0.5225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D85AED" w14:textId="1AC9DA9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0.6839</w:t>
            </w:r>
          </w:p>
        </w:tc>
      </w:tr>
      <w:tr w:rsidR="00CC3494" w:rsidRPr="00CC3494" w14:paraId="0DED7819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15A792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C18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CA7145" w14:textId="6B34062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0.8779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6826C1" w14:textId="45DC42A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0.7918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A386EB" w14:textId="2DF60E0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0.8138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7B9FD1" w14:textId="538625E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0.6427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AEE27B" w14:textId="5C69ABB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0.7897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333C15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C46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94E2B1" w14:textId="4CD3998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0.8098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C9A42D" w14:textId="6CB51B71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0.6913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AC2033" w14:textId="7AEAAA9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0.6840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5C13CD" w14:textId="17A0773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0.4081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70800F" w14:textId="020B6B81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0.6910</w:t>
            </w:r>
          </w:p>
        </w:tc>
      </w:tr>
      <w:tr w:rsidR="00CC3494" w:rsidRPr="00CC3494" w14:paraId="5AA33D69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2516D8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C19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EA4C6A" w14:textId="5CED9BA4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0.9046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824038" w14:textId="2278CEB4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0.7866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E689A5" w14:textId="0F9E86F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0.7981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3B6EF5" w14:textId="4FAD693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0.6347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1C9C0C" w14:textId="4AA9F32A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0.7905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9B59B0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C47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CCB344" w14:textId="0B27EF8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0.7772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061B22" w14:textId="161C183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0.6223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4BC29D" w14:textId="4ED8984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0.6535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75E405" w14:textId="6655FAB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0.4538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B94545" w14:textId="0B806C2B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0.6651</w:t>
            </w:r>
          </w:p>
        </w:tc>
      </w:tr>
      <w:tr w:rsidR="00CC3494" w:rsidRPr="00CC3494" w14:paraId="094B0F9B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77BAB6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42C297" w14:textId="74E27516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0.7867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2FF8F8" w14:textId="2EB2BD3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0.6841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6EFAF7" w14:textId="1A12848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0.6858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9EAA66" w14:textId="5373382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0.3802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FBEEA2" w14:textId="063E662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0.6661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FEA60D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C48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351B75" w14:textId="58C262B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0.8853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6B566E" w14:textId="34530AE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0.8102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DFAEC6" w14:textId="70D6581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0.8249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40C297" w14:textId="69FE8D8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0.7315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75DA79" w14:textId="6589256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0.8320</w:t>
            </w:r>
          </w:p>
        </w:tc>
      </w:tr>
      <w:tr w:rsidR="00CC3494" w:rsidRPr="00CC3494" w14:paraId="726ECC62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A267E5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78886C" w14:textId="22E26154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0.8596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166E14" w14:textId="61BCA7F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0.7815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89BCBF" w14:textId="1D84570B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0.8100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1AD02A" w14:textId="790C1031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0.6693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B0C0DC" w14:textId="5ED627C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0.8181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E39D73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C49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1C2357" w14:textId="596BB4D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0.8000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847CED" w14:textId="14052AD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0.6537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B94C0A" w14:textId="254A582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0.6843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A70176" w14:textId="30255B7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0.4387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EFDFF0" w14:textId="2431AE2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0.6582</w:t>
            </w:r>
          </w:p>
        </w:tc>
      </w:tr>
      <w:tr w:rsidR="00CC3494" w:rsidRPr="00CC3494" w14:paraId="7093123E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A3AF69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C22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8D0085" w14:textId="58C0E06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0.7174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59E30D" w14:textId="7A6E74F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0.6740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6869C7" w14:textId="7A8ADB0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0.6805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AEBB1B" w14:textId="3C00D87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0.5859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4CBD0C" w14:textId="077DD12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0.6805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FD3EB8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5BC5A7" w14:textId="20F2FF8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0.9022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BA62F8" w14:textId="2541FDCB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0.8475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73B2FE" w14:textId="6FB2121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0.8737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A66729" w14:textId="1D6DB34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0.7206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D03BCE" w14:textId="1484B05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0.8473</w:t>
            </w:r>
          </w:p>
        </w:tc>
      </w:tr>
      <w:tr w:rsidR="00CC3494" w:rsidRPr="00CC3494" w14:paraId="2C9CA6BF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2FCE81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C23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121FFA" w14:textId="00CDC9A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0.8420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618FFD" w14:textId="71BD77C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0.7880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DDB267" w14:textId="0CAA3B3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0.8000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11FCED" w14:textId="79AF358D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0.6814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20CBF7" w14:textId="51A64A5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0.8004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3DA197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6CF60B" w14:textId="416E073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0.8336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27FC2E" w14:textId="3517D4B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0.7082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02580A" w14:textId="6E488DD4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0.7339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F83DB1" w14:textId="7075E8F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0.4612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6382C5" w14:textId="767620D1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0.7280</w:t>
            </w:r>
          </w:p>
        </w:tc>
      </w:tr>
      <w:tr w:rsidR="00CC3494" w:rsidRPr="00CC3494" w14:paraId="7D88A523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B5A570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C24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986812" w14:textId="73800AE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0.9183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DD3EBA" w14:textId="1230464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0.8281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BC2449" w14:textId="6105929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0.8526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C8DFA2" w14:textId="2DD4D76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0.7418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381EE5" w14:textId="5957BD7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0.8650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06173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C52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B6C6FE" w14:textId="2CD5E5D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0.8563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FCE8D3" w14:textId="24DF42F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0.7463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7CA584" w14:textId="24180F9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0.7555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E6A200" w14:textId="4A1AC6E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0.5477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E1CD29" w14:textId="004C9A5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0.7500</w:t>
            </w:r>
          </w:p>
        </w:tc>
      </w:tr>
      <w:tr w:rsidR="00CC3494" w:rsidRPr="00CC3494" w14:paraId="1D7924DE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342AAB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C25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55E52C" w14:textId="160C698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0.8122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4596FD" w14:textId="75393E13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0.7610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BE1EC3" w14:textId="300F5D8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0.7679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AED0D1" w14:textId="5884035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0.6350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8DC1B0" w14:textId="5B81381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0.7684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4C35A9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C53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B35B21" w14:textId="15C9544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0.8042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BBD1EA" w14:textId="67B2A70B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0.6599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70B814" w14:textId="4BBF403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0.6715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52A858" w14:textId="0310887B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0.4454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10D99D" w14:textId="2C50972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0.6800</w:t>
            </w:r>
          </w:p>
        </w:tc>
      </w:tr>
      <w:tr w:rsidR="00CC3494" w:rsidRPr="00CC3494" w14:paraId="2950ABD0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882167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C26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765492" w14:textId="07526EA8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0.8769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972AF3" w14:textId="006BC66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0.7691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5771D0" w14:textId="41A706B4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0.7990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B6019D" w14:textId="3FB90474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0.5287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68E80F" w14:textId="37ECAC0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0.7830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9B6362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C54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40A1EE" w14:textId="2AC2623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0.8457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912711" w14:textId="7E3DF226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0.7981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94778A" w14:textId="297FA1C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0.7957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BAC418" w14:textId="206E2071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0.6675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01BA31" w14:textId="3BDF5E0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0.8042</w:t>
            </w:r>
          </w:p>
        </w:tc>
      </w:tr>
      <w:tr w:rsidR="00CC3494" w:rsidRPr="00CC3494" w14:paraId="3440662A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DC2561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C27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92B369" w14:textId="0D8FA8B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0.8770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F98D54" w14:textId="5B481BBE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0.7685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AF7C3F" w14:textId="785D28C1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0.7943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3E6796" w14:textId="28F1611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0.6370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18B225" w14:textId="4F255A7C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0.7956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770851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C55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86BADB" w14:textId="0326F742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0.8608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BB3C93" w14:textId="08E841B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0.7951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0FBC27" w14:textId="512EFAA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0.7946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B1FB75" w14:textId="1252C75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0.6730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08A8CC" w14:textId="0CB5B6F0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0.8004</w:t>
            </w:r>
          </w:p>
        </w:tc>
      </w:tr>
      <w:tr w:rsidR="00CC3494" w:rsidRPr="00CC3494" w14:paraId="7727D220" w14:textId="77777777" w:rsidTr="00CC3494">
        <w:trPr>
          <w:trHeight w:hRule="exact" w:val="227"/>
          <w:jc w:val="center"/>
        </w:trPr>
        <w:tc>
          <w:tcPr>
            <w:tcW w:w="26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59C1ABF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0BAE1C8" w14:textId="670D1F4F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0.8721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C74B209" w14:textId="7D7718D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0.7905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3DEF131" w14:textId="5D014666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0.8029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AD7AA30" w14:textId="14F6A3C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0.7049</w:t>
            </w:r>
          </w:p>
        </w:tc>
        <w:tc>
          <w:tcPr>
            <w:tcW w:w="45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EA8AE8F" w14:textId="54F5D246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0.8018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83D637C" w14:textId="77777777" w:rsidR="00CC3494" w:rsidRPr="00CC3494" w:rsidRDefault="00CC3494" w:rsidP="00CC3494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61E8D72" w14:textId="3237CB5D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0.8675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D2542EE" w14:textId="21816EC7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0.7994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985693E" w14:textId="7D83806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0.7894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E2365FC" w14:textId="38E23E39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0.6078</w:t>
            </w:r>
          </w:p>
        </w:tc>
        <w:tc>
          <w:tcPr>
            <w:tcW w:w="45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F0C550E" w14:textId="5A79D0C5" w:rsidR="00CC3494" w:rsidRPr="00CC3494" w:rsidRDefault="00CC3494" w:rsidP="005B3859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CC3494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0.8055</w:t>
            </w:r>
          </w:p>
        </w:tc>
      </w:tr>
    </w:tbl>
    <w:p w14:paraId="2C019504" w14:textId="2DEFECB6" w:rsidR="00F013CF" w:rsidRDefault="00F013CF" w:rsidP="00CC3494">
      <w:pPr>
        <w:spacing w:line="240" w:lineRule="auto"/>
        <w:rPr>
          <w:szCs w:val="18"/>
        </w:rPr>
      </w:pPr>
    </w:p>
    <w:p w14:paraId="6858CA1F" w14:textId="77777777" w:rsidR="00F013CF" w:rsidRDefault="00F013CF">
      <w:pPr>
        <w:spacing w:line="240" w:lineRule="auto"/>
        <w:rPr>
          <w:szCs w:val="18"/>
        </w:rPr>
      </w:pPr>
      <w:r>
        <w:rPr>
          <w:szCs w:val="18"/>
        </w:rPr>
        <w:br w:type="page"/>
      </w:r>
    </w:p>
    <w:p w14:paraId="457829FF" w14:textId="20C3B6E8" w:rsidR="00CC3494" w:rsidRDefault="00F013CF" w:rsidP="00F013CF">
      <w:pPr>
        <w:pStyle w:val="Tabletitle"/>
        <w:rPr>
          <w:lang w:eastAsia="zh-CN"/>
        </w:rPr>
      </w:pPr>
      <w:r>
        <w:rPr>
          <w:rFonts w:hint="eastAsia"/>
          <w:lang w:eastAsia="zh-CN"/>
        </w:rPr>
        <w:lastRenderedPageBreak/>
        <w:t>A</w:t>
      </w:r>
      <w:r>
        <w:rPr>
          <w:lang w:eastAsia="zh-CN"/>
        </w:rPr>
        <w:t>ppendix 8</w:t>
      </w:r>
      <w:r w:rsidR="006D5B99">
        <w:rPr>
          <w:lang w:eastAsia="zh-CN"/>
        </w:rPr>
        <w:t xml:space="preserve">. </w:t>
      </w:r>
      <w:r w:rsidR="006D5B99" w:rsidRPr="006D5B99">
        <w:rPr>
          <w:lang w:eastAsia="zh-CN"/>
        </w:rPr>
        <w:t xml:space="preserve">Metrics C, IGD, Rnd and HV comparisons of </w:t>
      </w:r>
      <w:r w:rsidR="00984A75">
        <w:rPr>
          <w:lang w:eastAsia="zh-CN"/>
        </w:rPr>
        <w:t>JS</w:t>
      </w:r>
      <w:r w:rsidR="006D5B99" w:rsidRPr="006D5B99">
        <w:rPr>
          <w:lang w:eastAsia="zh-CN"/>
        </w:rPr>
        <w:t>M with N</w:t>
      </w:r>
      <w:r w:rsidR="00984A75">
        <w:rPr>
          <w:lang w:eastAsia="zh-CN"/>
        </w:rPr>
        <w:t>JS</w:t>
      </w:r>
      <w:r w:rsidR="006D5B99" w:rsidRPr="006D5B99">
        <w:rPr>
          <w:lang w:eastAsia="zh-CN"/>
        </w:rPr>
        <w:t>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7"/>
        <w:gridCol w:w="1224"/>
        <w:gridCol w:w="1224"/>
        <w:gridCol w:w="1225"/>
        <w:gridCol w:w="1225"/>
        <w:gridCol w:w="1225"/>
        <w:gridCol w:w="1225"/>
        <w:gridCol w:w="1225"/>
        <w:gridCol w:w="1223"/>
      </w:tblGrid>
      <w:tr w:rsidR="00F013CF" w:rsidRPr="00F013CF" w14:paraId="37F7883B" w14:textId="77777777" w:rsidTr="00F013CF">
        <w:trPr>
          <w:trHeight w:hRule="exact" w:val="227"/>
        </w:trPr>
        <w:tc>
          <w:tcPr>
            <w:tcW w:w="241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FD57FD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Ins.</w:t>
            </w:r>
          </w:p>
        </w:tc>
        <w:tc>
          <w:tcPr>
            <w:tcW w:w="1190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325649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JSM(A) vs NJSM(B)</w:t>
            </w:r>
          </w:p>
        </w:tc>
        <w:tc>
          <w:tcPr>
            <w:tcW w:w="1190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C90F35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IGD</w:t>
            </w:r>
          </w:p>
        </w:tc>
        <w:tc>
          <w:tcPr>
            <w:tcW w:w="1190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FD3F51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Rnd</w:t>
            </w:r>
          </w:p>
        </w:tc>
        <w:tc>
          <w:tcPr>
            <w:tcW w:w="1190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16E852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HV</w:t>
            </w:r>
          </w:p>
        </w:tc>
      </w:tr>
      <w:tr w:rsidR="00F013CF" w:rsidRPr="00F013CF" w14:paraId="667A660D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E320F8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18AB4E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C(A,B)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14B4D0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C(B,A)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0D7AF9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JSM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D78BCE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NJSM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BF2C8F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JSM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C14CC0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NJSM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4E30A2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JSM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50907B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NJSM</w:t>
            </w:r>
          </w:p>
        </w:tc>
      </w:tr>
      <w:tr w:rsidR="00F013CF" w:rsidRPr="00F013CF" w14:paraId="534479D3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A9E7C1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2C813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0.3750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6644B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662F9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0.0332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3CFB6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0.0619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84FA0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0.4737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77C79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0.5263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2FB8E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0.7194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D63F3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0.6780 </w:t>
            </w:r>
          </w:p>
        </w:tc>
      </w:tr>
      <w:tr w:rsidR="00F013CF" w:rsidRPr="00F013CF" w14:paraId="458F387A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026F25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6E899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0.7857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A1A46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2CB38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0.0088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EFE6B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0.1273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719A9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0.8800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449CF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0.1200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45FE0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0.7649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30288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0.5980 </w:t>
            </w:r>
          </w:p>
        </w:tc>
      </w:tr>
      <w:tr w:rsidR="00F013CF" w:rsidRPr="00F013CF" w14:paraId="39DF454D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768912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754ED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5E0C5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0AFEC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DBF39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0.4619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1D2B5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14A4F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0A457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0.9054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17D1F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0.3028 </w:t>
            </w:r>
          </w:p>
        </w:tc>
      </w:tr>
      <w:tr w:rsidR="00F013CF" w:rsidRPr="00F013CF" w14:paraId="2E644342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7280F3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C9CC4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AED67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66C48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8DA64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0.2883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31306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1B099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4B600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0.8037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AF267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0.3992 </w:t>
            </w:r>
          </w:p>
        </w:tc>
      </w:tr>
      <w:tr w:rsidR="00F013CF" w:rsidRPr="00F013CF" w14:paraId="7FF8EAF1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74F725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3A1AD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23654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F0DB6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1D3E3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0.2413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E8378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A7A3A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3DA3B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0.8324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BF8FB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0.4559 </w:t>
            </w:r>
          </w:p>
        </w:tc>
      </w:tr>
      <w:tr w:rsidR="00F013CF" w:rsidRPr="00F013CF" w14:paraId="225FA952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5A17D0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504E9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0.3333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E2FFD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0.2500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7ED6C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0.0229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02055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0.1327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9439F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0.6923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80A4A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0.3077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387D8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0.7542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351B2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0.6446 </w:t>
            </w:r>
          </w:p>
        </w:tc>
      </w:tr>
      <w:tr w:rsidR="00F013CF" w:rsidRPr="00F013CF" w14:paraId="4EC36AF1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EF75D2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87DA9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0.2941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DADDB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0.3939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790BD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0.0257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C8779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0.1819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A0F46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0.6250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CD331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0.3750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2DD61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0.6209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7C11C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0.5625 </w:t>
            </w:r>
          </w:p>
        </w:tc>
      </w:tr>
      <w:tr w:rsidR="00F013CF" w:rsidRPr="00F013CF" w14:paraId="4EA2063F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EA835B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BE11C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BDB3D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A965A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AE492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0.3297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395CE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AE980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0B63F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0.8054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07CF2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0.3693 </w:t>
            </w:r>
          </w:p>
        </w:tc>
      </w:tr>
      <w:tr w:rsidR="00F013CF" w:rsidRPr="00F013CF" w14:paraId="64B37765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D66FE3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8F188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0.0625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ABD9D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0.4375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CFEF4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0.0288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1C6F0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0.1910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DB7A3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0.5455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ED602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0.4545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8FC5B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0.6643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A1B54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0.6119 </w:t>
            </w:r>
          </w:p>
        </w:tc>
      </w:tr>
      <w:tr w:rsidR="00F013CF" w:rsidRPr="00F013CF" w14:paraId="10F4061C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F85666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1778C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0.3077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81F99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0.1563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51A4D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0.0142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2ED8A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0.1422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39554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0.7500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E88845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0.2500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4AD74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0.7042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30889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0.5973 </w:t>
            </w:r>
          </w:p>
        </w:tc>
      </w:tr>
      <w:tr w:rsidR="00F013CF" w:rsidRPr="00F013CF" w14:paraId="07748FD4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9B1525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87166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0.5625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72CE2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0.1250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5C51A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0.0060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B4CA6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0.1462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C4E83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0D854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BF0C4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0.5072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47A43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0.4052 </w:t>
            </w:r>
          </w:p>
        </w:tc>
      </w:tr>
      <w:tr w:rsidR="00F013CF" w:rsidRPr="00F013CF" w14:paraId="1F885104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BE7F93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30EFC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6BD38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9DBB6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2B397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0.2278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480B9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F1111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29A7E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0.6805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1A144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0.4351 </w:t>
            </w:r>
          </w:p>
        </w:tc>
      </w:tr>
      <w:tr w:rsidR="00F013CF" w:rsidRPr="00F013CF" w14:paraId="298655F1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98D7E6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9F7D6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0.2222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9AB30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0.2308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D21E5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0.0517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E35F9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0.1304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D768E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0.5882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E0CE4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0.4118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56114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0.6342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E0721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0.6455 </w:t>
            </w:r>
          </w:p>
        </w:tc>
      </w:tr>
      <w:tr w:rsidR="00F013CF" w:rsidRPr="00F013CF" w14:paraId="370A0CA4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9BDA1E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0B630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0.0588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E2CAE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0.3529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8DCA3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0.0345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938DD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0.1184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B4BC6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0.5789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ADADA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0.4211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EB32B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0.7381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054A8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0.6232 </w:t>
            </w:r>
          </w:p>
        </w:tc>
      </w:tr>
      <w:tr w:rsidR="00F013CF" w:rsidRPr="00F013CF" w14:paraId="28A95731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93CE5D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60970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0.5500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8DFDA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0.1034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49701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0.0148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5D526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0.1329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2F40E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0.7429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D92DE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0.2571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C24D3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0.8093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17D73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0.6625 </w:t>
            </w:r>
          </w:p>
        </w:tc>
      </w:tr>
      <w:tr w:rsidR="00F013CF" w:rsidRPr="00F013CF" w14:paraId="7D341EEE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82BB56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597F2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6EC0E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EAFBF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D1065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0.2491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ED797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58E09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AC899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0.6508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287C4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0.3501 </w:t>
            </w:r>
          </w:p>
        </w:tc>
      </w:tr>
      <w:tr w:rsidR="00F013CF" w:rsidRPr="00F013CF" w14:paraId="3F1F3722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9395AF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E232E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C81AC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B7B04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F2CD9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0.4268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C6EBD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53190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F3438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0.8165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71ADA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0.2830 </w:t>
            </w:r>
          </w:p>
        </w:tc>
      </w:tr>
      <w:tr w:rsidR="00F013CF" w:rsidRPr="00F013CF" w14:paraId="02942A81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92E2ED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18743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2E4A5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E639C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43693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0.5274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28991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84A24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51C35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0.8424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BEA38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0.2074 </w:t>
            </w:r>
          </w:p>
        </w:tc>
      </w:tr>
      <w:tr w:rsidR="00F013CF" w:rsidRPr="00F013CF" w14:paraId="5CAE803A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2F585B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5D451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3096B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13599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604DD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0.6939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97317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51351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6F6AB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0.8681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5CA18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0.0600 </w:t>
            </w:r>
          </w:p>
        </w:tc>
      </w:tr>
      <w:tr w:rsidR="00F013CF" w:rsidRPr="00F013CF" w14:paraId="69F91783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7A2164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5FB78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103A0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8E76F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77589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0.5860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8F92A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F9975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2F9E7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0.8507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DE9B5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0.1493 </w:t>
            </w:r>
          </w:p>
        </w:tc>
      </w:tr>
      <w:tr w:rsidR="00F013CF" w:rsidRPr="00F013CF" w14:paraId="0E735A68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07F96C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F86F3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D04A2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BAAA7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2981D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0.4367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664E2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D0E11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59298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0.7357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9AA33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0.2395 </w:t>
            </w:r>
          </w:p>
        </w:tc>
      </w:tr>
      <w:tr w:rsidR="00F013CF" w:rsidRPr="00F013CF" w14:paraId="3F6CB66A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6005E5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CF124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0.3077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FD4A2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0.2927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1330A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0.0132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3F73F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0.1435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5125D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0.7632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24C7A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0.2368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0B12E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0.6008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E0F03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0.4944 </w:t>
            </w:r>
          </w:p>
        </w:tc>
      </w:tr>
      <w:tr w:rsidR="00F013CF" w:rsidRPr="00F013CF" w14:paraId="6EF64308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9ED613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87816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7B1DF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3A2BC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AE6C5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0.2950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7E8FB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5CE22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5C0D1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0.6516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6F03E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0.3992 </w:t>
            </w:r>
          </w:p>
        </w:tc>
      </w:tr>
      <w:tr w:rsidR="00F013CF" w:rsidRPr="00F013CF" w14:paraId="19C7F044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7682FD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8C122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A05D5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28EAD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C5B14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0.5503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2E46E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631DE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7E144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0.6466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DCFC4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0.0781 </w:t>
            </w:r>
          </w:p>
        </w:tc>
      </w:tr>
      <w:tr w:rsidR="00F013CF" w:rsidRPr="00F013CF" w14:paraId="36FB2D30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590F76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B2E28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A94BE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D0D3B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574A0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0.3002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BEF47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B6170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9D790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0.7268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38B81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0.3406 </w:t>
            </w:r>
          </w:p>
        </w:tc>
      </w:tr>
      <w:tr w:rsidR="00F013CF" w:rsidRPr="00F013CF" w14:paraId="6796BAE9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015451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0C850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5798E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91EDC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5C8C1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0.6562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7643C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14621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04235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0.8670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CC744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0.1254 </w:t>
            </w:r>
          </w:p>
        </w:tc>
      </w:tr>
      <w:tr w:rsidR="00F013CF" w:rsidRPr="00F013CF" w14:paraId="3D2650A1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8D7009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0FD89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F60CF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5BA15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486E9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0.3497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C6E88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D4395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A7DF4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0.6662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2E3EA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0.2252 </w:t>
            </w:r>
          </w:p>
        </w:tc>
      </w:tr>
      <w:tr w:rsidR="00F013CF" w:rsidRPr="00F013CF" w14:paraId="0E4665F1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F000AA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563AD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1D50E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B6BC2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5D5AD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0.2330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72E42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A7F4F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6DECD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0.7091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24D68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0.3494 </w:t>
            </w:r>
          </w:p>
        </w:tc>
      </w:tr>
      <w:tr w:rsidR="00F013CF" w:rsidRPr="00F013CF" w14:paraId="1068C89B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C175D0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D18D4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26633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B82CB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97264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0.4089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A3DFB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CB11C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74E68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0.7645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BC21C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0.2232 </w:t>
            </w:r>
          </w:p>
        </w:tc>
      </w:tr>
      <w:tr w:rsidR="00F013CF" w:rsidRPr="00F013CF" w14:paraId="7A89F682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E498B5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C32CA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94AE6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F4686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57463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0.4711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2C6D7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6F3EE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CCD5E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0.7022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3691F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0.1703 </w:t>
            </w:r>
          </w:p>
        </w:tc>
      </w:tr>
      <w:tr w:rsidR="00F013CF" w:rsidRPr="00F013CF" w14:paraId="655DE562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C2D443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55CBB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74AF8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7EA08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E1A77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0.3686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E1AE0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DE5F3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F7B9E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0.7997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A4264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0.2841 </w:t>
            </w:r>
          </w:p>
        </w:tc>
      </w:tr>
      <w:tr w:rsidR="00F013CF" w:rsidRPr="00F013CF" w14:paraId="6F966910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E35CE25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3250B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0.4545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4F25D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0.2857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6B8D2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0.0158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123E0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0.2298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E1480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0.8333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94816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0.1667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353A9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0.5766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14809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0.4627 </w:t>
            </w:r>
          </w:p>
        </w:tc>
      </w:tr>
      <w:tr w:rsidR="00F013CF" w:rsidRPr="00F013CF" w14:paraId="7F7E470F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4971D6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A115A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C88BB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A4185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45771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0.3692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F5EEB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D3D91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3C35C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0.7008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E8C94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0.2301 </w:t>
            </w:r>
          </w:p>
        </w:tc>
      </w:tr>
      <w:tr w:rsidR="00F013CF" w:rsidRPr="00F013CF" w14:paraId="4A405F79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791957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CDE11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40277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35BA7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407D9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0.3155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1DFEF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CA202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40E97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0.4526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48430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0.1854 </w:t>
            </w:r>
          </w:p>
        </w:tc>
      </w:tr>
      <w:tr w:rsidR="00F013CF" w:rsidRPr="00F013CF" w14:paraId="7E548731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9B8F6F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DA4D1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0.3571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CB8AC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0.1136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97A29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0.0037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45AB2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0.2304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C42D2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0.8125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05AC5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0.1875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B0E6F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0.6762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993A0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0.3858 </w:t>
            </w:r>
          </w:p>
        </w:tc>
      </w:tr>
      <w:tr w:rsidR="00F013CF" w:rsidRPr="00F013CF" w14:paraId="4655DEBD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D362C8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814F6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D0C7F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95020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7B036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0.4465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3E903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E2F42E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2594B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0.5997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C72EA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0.1345 </w:t>
            </w:r>
          </w:p>
        </w:tc>
      </w:tr>
      <w:tr w:rsidR="00F013CF" w:rsidRPr="00F013CF" w14:paraId="000262A2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4ECE4D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4D516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39298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F9CCB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308C8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0.6718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8C32B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838E1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EF1E3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0.7395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66E23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0.0668 </w:t>
            </w:r>
          </w:p>
        </w:tc>
      </w:tr>
      <w:tr w:rsidR="00F013CF" w:rsidRPr="00F013CF" w14:paraId="5C6163BA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8E88DC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255FF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DFCB6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8B9A4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AB019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0.8013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68EF9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BC901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F044C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0.9432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8A72C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0.0764 </w:t>
            </w:r>
          </w:p>
        </w:tc>
      </w:tr>
      <w:tr w:rsidR="00F013CF" w:rsidRPr="00F013CF" w14:paraId="464A56F9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3BBBF3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A629E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A2477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9CF4E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6B226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0.8368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13618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91FE1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CCB39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0.9774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123A1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0.0813 </w:t>
            </w:r>
          </w:p>
        </w:tc>
      </w:tr>
      <w:tr w:rsidR="00F013CF" w:rsidRPr="00F013CF" w14:paraId="01F32458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F75C29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97523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3A8A4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D6E43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FEBEF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0.6289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F0FC9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173E9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C90BD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0.8819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D8CB1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0.1475 </w:t>
            </w:r>
          </w:p>
        </w:tc>
      </w:tr>
      <w:tr w:rsidR="00F013CF" w:rsidRPr="00F013CF" w14:paraId="3698FCA3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C5FD70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9897B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022DA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9DA95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767AB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0.9754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4ED85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CD250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11EDE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0.9079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DFD27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0.0132 </w:t>
            </w:r>
          </w:p>
        </w:tc>
      </w:tr>
      <w:tr w:rsidR="00F013CF" w:rsidRPr="00F013CF" w14:paraId="57F4B957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20CCE9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61DC5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4FADD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CC9A3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46430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0.6828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85F26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B04BB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560C4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0.7391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21638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0.0650 </w:t>
            </w:r>
          </w:p>
        </w:tc>
      </w:tr>
      <w:tr w:rsidR="00F013CF" w:rsidRPr="00F013CF" w14:paraId="78412AB3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772388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9B0BF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26203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AE23D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A1A46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0.4180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2BFCB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8A223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50556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0.7900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E82E3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0.2507 </w:t>
            </w:r>
          </w:p>
        </w:tc>
      </w:tr>
      <w:tr w:rsidR="00F013CF" w:rsidRPr="00F013CF" w14:paraId="2095C17C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0FFC80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56B4D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65273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9EA49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1D7B3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0.6352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0BD91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93725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95490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0.7611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20778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0.0707 </w:t>
            </w:r>
          </w:p>
        </w:tc>
      </w:tr>
      <w:tr w:rsidR="00F013CF" w:rsidRPr="00F013CF" w14:paraId="0E160A88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2C6899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B5720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E5269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06BF8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EE993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0.8373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79113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9698A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6B8D6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0.9072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1C3B2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0.0597 </w:t>
            </w:r>
          </w:p>
        </w:tc>
      </w:tr>
      <w:tr w:rsidR="00F013CF" w:rsidRPr="00F013CF" w14:paraId="071F19BE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9EC231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8CDA3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9D73E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738C8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E1FDD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0.7291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D3034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32B30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0A2E3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0.7799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9CC42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0.0456 </w:t>
            </w:r>
          </w:p>
        </w:tc>
      </w:tr>
      <w:tr w:rsidR="00F013CF" w:rsidRPr="00F013CF" w14:paraId="0D2F73E2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2B3942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406B6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64FA6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E70CC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E2BD9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0.5107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90D8C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D9DCC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F6BF5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0.7284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18382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0.1047 </w:t>
            </w:r>
          </w:p>
        </w:tc>
      </w:tr>
      <w:tr w:rsidR="00F013CF" w:rsidRPr="00F013CF" w14:paraId="3F27EB2E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7D69A9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4B59F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C6AC4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CCC47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99CF7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0.6593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B7DD1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A9C0A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50A5D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0.5597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F683B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0.0333 </w:t>
            </w:r>
          </w:p>
        </w:tc>
      </w:tr>
      <w:tr w:rsidR="00F013CF" w:rsidRPr="00F013CF" w14:paraId="0C025332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762C88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97620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9893D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6D5FA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FB3F6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0.6804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BBC23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1748A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4ABB6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0.7553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045A2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0.0470 </w:t>
            </w:r>
          </w:p>
        </w:tc>
      </w:tr>
      <w:tr w:rsidR="00F013CF" w:rsidRPr="00F013CF" w14:paraId="47D84E4B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3E6946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59808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A50D5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FEA3D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DF6C8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0.7156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527A1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21928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0003C9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0.7388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9E2AA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0.0526 </w:t>
            </w:r>
          </w:p>
        </w:tc>
      </w:tr>
      <w:tr w:rsidR="00F013CF" w:rsidRPr="00F013CF" w14:paraId="1E53E9BB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408177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B3937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2DF36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DFC42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760C0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0.6857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B830E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39B96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8AA54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0.7652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F41845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0.0302 </w:t>
            </w:r>
          </w:p>
        </w:tc>
      </w:tr>
      <w:tr w:rsidR="00F013CF" w:rsidRPr="00F013CF" w14:paraId="432CACB6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3A7C89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C83FD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457A5C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740D2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29D3E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0.6084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B3485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EB225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927E9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0.6813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0F25D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0.0764 </w:t>
            </w:r>
          </w:p>
        </w:tc>
      </w:tr>
      <w:tr w:rsidR="00F013CF" w:rsidRPr="00F013CF" w14:paraId="71B8E4F5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EA8DA6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48D06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6EE01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98D8C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C244F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0.5886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DD2B7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D9961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5F3DE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0.6592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D7A3EF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0.0294 </w:t>
            </w:r>
          </w:p>
        </w:tc>
      </w:tr>
      <w:tr w:rsidR="00F013CF" w:rsidRPr="00F013CF" w14:paraId="73759FA1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3482BD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8870B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57FC9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81C88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F5D7AD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0.4294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5FE76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3C64DB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F5FFA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0.7418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5C5D5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0.1712 </w:t>
            </w:r>
          </w:p>
        </w:tc>
      </w:tr>
      <w:tr w:rsidR="00F013CF" w:rsidRPr="00F013CF" w14:paraId="55D2BD2A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79D934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8E612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31F70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DE9A9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DC6A0A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0.6087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DCF8C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407037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1DAED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0.5735 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CA6008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0.0432 </w:t>
            </w:r>
          </w:p>
        </w:tc>
      </w:tr>
      <w:tr w:rsidR="00F013CF" w:rsidRPr="00F013CF" w14:paraId="2B8AC2A6" w14:textId="77777777" w:rsidTr="00F013CF">
        <w:trPr>
          <w:trHeight w:hRule="exact" w:val="227"/>
        </w:trPr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0AFDF2F" w14:textId="77777777" w:rsidR="00F013CF" w:rsidRPr="00F013CF" w:rsidRDefault="00F013CF" w:rsidP="00F013CF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C56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611C94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3632293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D323851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AA7703E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0.5888 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489B4E4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1.0000 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1ED7BC6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0.0000 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EB238D0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0.7769 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63A7442" w14:textId="77777777" w:rsidR="00F013CF" w:rsidRPr="00F013CF" w:rsidRDefault="00F013CF" w:rsidP="00F013CF">
            <w:pPr>
              <w:spacing w:line="240" w:lineRule="auto"/>
              <w:jc w:val="center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F013C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0.0886 </w:t>
            </w:r>
          </w:p>
        </w:tc>
      </w:tr>
    </w:tbl>
    <w:p w14:paraId="0227CDBF" w14:textId="77777777" w:rsidR="00F013CF" w:rsidRPr="00C856FB" w:rsidRDefault="00F013CF" w:rsidP="00CC3494">
      <w:pPr>
        <w:spacing w:line="240" w:lineRule="auto"/>
        <w:rPr>
          <w:szCs w:val="18"/>
          <w:lang w:eastAsia="zh-CN"/>
        </w:rPr>
      </w:pPr>
    </w:p>
    <w:sectPr w:rsidR="00F013CF" w:rsidRPr="00C856FB" w:rsidSect="00CD4D32">
      <w:pgSz w:w="11901" w:h="16840" w:code="9"/>
      <w:pgMar w:top="1531" w:right="794" w:bottom="1531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C9462" w14:textId="77777777" w:rsidR="009A360B" w:rsidRDefault="009A360B" w:rsidP="00AF2C92">
      <w:r>
        <w:separator/>
      </w:r>
    </w:p>
  </w:endnote>
  <w:endnote w:type="continuationSeparator" w:id="0">
    <w:p w14:paraId="1A1B18F7" w14:textId="77777777" w:rsidR="009A360B" w:rsidRDefault="009A360B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69C68" w14:textId="77777777" w:rsidR="009A360B" w:rsidRDefault="009A360B" w:rsidP="00AF2C92">
      <w:r>
        <w:separator/>
      </w:r>
    </w:p>
  </w:footnote>
  <w:footnote w:type="continuationSeparator" w:id="0">
    <w:p w14:paraId="6D8EE33F" w14:textId="77777777" w:rsidR="009A360B" w:rsidRDefault="009A360B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91049">
    <w:abstractNumId w:val="15"/>
  </w:num>
  <w:num w:numId="2" w16cid:durableId="1323004059">
    <w:abstractNumId w:val="19"/>
  </w:num>
  <w:num w:numId="3" w16cid:durableId="363753579">
    <w:abstractNumId w:val="1"/>
  </w:num>
  <w:num w:numId="4" w16cid:durableId="1914466136">
    <w:abstractNumId w:val="2"/>
  </w:num>
  <w:num w:numId="5" w16cid:durableId="954481834">
    <w:abstractNumId w:val="3"/>
  </w:num>
  <w:num w:numId="6" w16cid:durableId="624039893">
    <w:abstractNumId w:val="4"/>
  </w:num>
  <w:num w:numId="7" w16cid:durableId="957636917">
    <w:abstractNumId w:val="9"/>
  </w:num>
  <w:num w:numId="8" w16cid:durableId="972977882">
    <w:abstractNumId w:val="5"/>
  </w:num>
  <w:num w:numId="9" w16cid:durableId="2036735291">
    <w:abstractNumId w:val="7"/>
  </w:num>
  <w:num w:numId="10" w16cid:durableId="1840540185">
    <w:abstractNumId w:val="6"/>
  </w:num>
  <w:num w:numId="11" w16cid:durableId="190268203">
    <w:abstractNumId w:val="10"/>
  </w:num>
  <w:num w:numId="12" w16cid:durableId="1051921480">
    <w:abstractNumId w:val="8"/>
  </w:num>
  <w:num w:numId="13" w16cid:durableId="2004385635">
    <w:abstractNumId w:val="17"/>
  </w:num>
  <w:num w:numId="14" w16cid:durableId="693385810">
    <w:abstractNumId w:val="20"/>
  </w:num>
  <w:num w:numId="15" w16cid:durableId="1841696520">
    <w:abstractNumId w:val="14"/>
  </w:num>
  <w:num w:numId="16" w16cid:durableId="977955082">
    <w:abstractNumId w:val="16"/>
  </w:num>
  <w:num w:numId="17" w16cid:durableId="163324412">
    <w:abstractNumId w:val="11"/>
  </w:num>
  <w:num w:numId="18" w16cid:durableId="801727130">
    <w:abstractNumId w:val="0"/>
  </w:num>
  <w:num w:numId="19" w16cid:durableId="765737577">
    <w:abstractNumId w:val="12"/>
  </w:num>
  <w:num w:numId="20" w16cid:durableId="705059389">
    <w:abstractNumId w:val="20"/>
  </w:num>
  <w:num w:numId="21" w16cid:durableId="579947471">
    <w:abstractNumId w:val="20"/>
  </w:num>
  <w:num w:numId="22" w16cid:durableId="510341995">
    <w:abstractNumId w:val="20"/>
  </w:num>
  <w:num w:numId="23" w16cid:durableId="280498180">
    <w:abstractNumId w:val="20"/>
  </w:num>
  <w:num w:numId="24" w16cid:durableId="2029863760">
    <w:abstractNumId w:val="17"/>
  </w:num>
  <w:num w:numId="25" w16cid:durableId="1941453383">
    <w:abstractNumId w:val="18"/>
  </w:num>
  <w:num w:numId="26" w16cid:durableId="47999627">
    <w:abstractNumId w:val="21"/>
  </w:num>
  <w:num w:numId="27" w16cid:durableId="1327131171">
    <w:abstractNumId w:val="22"/>
  </w:num>
  <w:num w:numId="28" w16cid:durableId="1177186090">
    <w:abstractNumId w:val="20"/>
  </w:num>
  <w:num w:numId="29" w16cid:durableId="1429961591">
    <w:abstractNumId w:val="13"/>
  </w:num>
  <w:num w:numId="30" w16cid:durableId="8542284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xpert Sys With Applications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vaaf0rt0dtxd0exx015rz9s25vteddssrr5&quot;&gt;My EndNote Library&lt;record-ids&gt;&lt;item&gt;114&lt;/item&gt;&lt;item&gt;115&lt;/item&gt;&lt;item&gt;116&lt;/item&gt;&lt;/record-ids&gt;&lt;/item&gt;&lt;/Libraries&gt;"/>
  </w:docVars>
  <w:rsids>
    <w:rsidRoot w:val="00791190"/>
    <w:rsid w:val="00001899"/>
    <w:rsid w:val="00003681"/>
    <w:rsid w:val="000049AD"/>
    <w:rsid w:val="0000681B"/>
    <w:rsid w:val="000133C0"/>
    <w:rsid w:val="00014C4E"/>
    <w:rsid w:val="00017107"/>
    <w:rsid w:val="000202E2"/>
    <w:rsid w:val="00022441"/>
    <w:rsid w:val="0002261E"/>
    <w:rsid w:val="00023583"/>
    <w:rsid w:val="00024839"/>
    <w:rsid w:val="00026871"/>
    <w:rsid w:val="00037A98"/>
    <w:rsid w:val="000427FB"/>
    <w:rsid w:val="0004455E"/>
    <w:rsid w:val="00047CB5"/>
    <w:rsid w:val="0005141B"/>
    <w:rsid w:val="00051FAA"/>
    <w:rsid w:val="000572A9"/>
    <w:rsid w:val="00061325"/>
    <w:rsid w:val="000733AC"/>
    <w:rsid w:val="00074B81"/>
    <w:rsid w:val="00074D22"/>
    <w:rsid w:val="00075081"/>
    <w:rsid w:val="0007528A"/>
    <w:rsid w:val="00076302"/>
    <w:rsid w:val="000811AB"/>
    <w:rsid w:val="00083C5F"/>
    <w:rsid w:val="0009172C"/>
    <w:rsid w:val="000930EC"/>
    <w:rsid w:val="00095E61"/>
    <w:rsid w:val="000966C1"/>
    <w:rsid w:val="000970AC"/>
    <w:rsid w:val="000A1167"/>
    <w:rsid w:val="000A316C"/>
    <w:rsid w:val="000A4428"/>
    <w:rsid w:val="000A6D40"/>
    <w:rsid w:val="000A7BC3"/>
    <w:rsid w:val="000B1661"/>
    <w:rsid w:val="000B1F0B"/>
    <w:rsid w:val="000B2E88"/>
    <w:rsid w:val="000B3FC2"/>
    <w:rsid w:val="000B4603"/>
    <w:rsid w:val="000C09BE"/>
    <w:rsid w:val="000C1380"/>
    <w:rsid w:val="000C554F"/>
    <w:rsid w:val="000D0DC5"/>
    <w:rsid w:val="000D15FF"/>
    <w:rsid w:val="000D1E67"/>
    <w:rsid w:val="000D238E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100587"/>
    <w:rsid w:val="0010284E"/>
    <w:rsid w:val="00103122"/>
    <w:rsid w:val="0010336A"/>
    <w:rsid w:val="001050F1"/>
    <w:rsid w:val="00105AEA"/>
    <w:rsid w:val="00106DAF"/>
    <w:rsid w:val="00114ABE"/>
    <w:rsid w:val="00116023"/>
    <w:rsid w:val="001268BE"/>
    <w:rsid w:val="00134A51"/>
    <w:rsid w:val="00140727"/>
    <w:rsid w:val="00160628"/>
    <w:rsid w:val="001612D3"/>
    <w:rsid w:val="00161344"/>
    <w:rsid w:val="00162195"/>
    <w:rsid w:val="0016322A"/>
    <w:rsid w:val="00165A21"/>
    <w:rsid w:val="001705CE"/>
    <w:rsid w:val="0017714B"/>
    <w:rsid w:val="001804DF"/>
    <w:rsid w:val="00181BDC"/>
    <w:rsid w:val="00181DB0"/>
    <w:rsid w:val="001829E3"/>
    <w:rsid w:val="00183FF7"/>
    <w:rsid w:val="0018449F"/>
    <w:rsid w:val="001924C0"/>
    <w:rsid w:val="001961BF"/>
    <w:rsid w:val="0019731E"/>
    <w:rsid w:val="001A09FE"/>
    <w:rsid w:val="001A2C73"/>
    <w:rsid w:val="001A67C9"/>
    <w:rsid w:val="001A69DE"/>
    <w:rsid w:val="001A713C"/>
    <w:rsid w:val="001B1C7C"/>
    <w:rsid w:val="001B38D1"/>
    <w:rsid w:val="001B398F"/>
    <w:rsid w:val="001B46C6"/>
    <w:rsid w:val="001B4B48"/>
    <w:rsid w:val="001B4D1F"/>
    <w:rsid w:val="001B7681"/>
    <w:rsid w:val="001B7CAE"/>
    <w:rsid w:val="001C0772"/>
    <w:rsid w:val="001C0D4F"/>
    <w:rsid w:val="001C1BA3"/>
    <w:rsid w:val="001C1DEC"/>
    <w:rsid w:val="001C491F"/>
    <w:rsid w:val="001C5736"/>
    <w:rsid w:val="001C6767"/>
    <w:rsid w:val="001D19AE"/>
    <w:rsid w:val="001D647F"/>
    <w:rsid w:val="001D6857"/>
    <w:rsid w:val="001E0572"/>
    <w:rsid w:val="001E0A67"/>
    <w:rsid w:val="001E1028"/>
    <w:rsid w:val="001E14E2"/>
    <w:rsid w:val="001E6302"/>
    <w:rsid w:val="001E7DCB"/>
    <w:rsid w:val="001F3411"/>
    <w:rsid w:val="001F4287"/>
    <w:rsid w:val="001F4DBA"/>
    <w:rsid w:val="0020415E"/>
    <w:rsid w:val="00204FF4"/>
    <w:rsid w:val="0020603D"/>
    <w:rsid w:val="0021056E"/>
    <w:rsid w:val="0021075D"/>
    <w:rsid w:val="0021165A"/>
    <w:rsid w:val="00211BC9"/>
    <w:rsid w:val="0021620C"/>
    <w:rsid w:val="00216E78"/>
    <w:rsid w:val="00217275"/>
    <w:rsid w:val="002211DD"/>
    <w:rsid w:val="00236F4B"/>
    <w:rsid w:val="00242B0D"/>
    <w:rsid w:val="002467C6"/>
    <w:rsid w:val="0024692A"/>
    <w:rsid w:val="00252BBA"/>
    <w:rsid w:val="00253123"/>
    <w:rsid w:val="00264001"/>
    <w:rsid w:val="00266354"/>
    <w:rsid w:val="00267A18"/>
    <w:rsid w:val="00273462"/>
    <w:rsid w:val="0027395B"/>
    <w:rsid w:val="00275854"/>
    <w:rsid w:val="00283B41"/>
    <w:rsid w:val="00285F28"/>
    <w:rsid w:val="00286398"/>
    <w:rsid w:val="00291156"/>
    <w:rsid w:val="002A3C42"/>
    <w:rsid w:val="002A5D75"/>
    <w:rsid w:val="002B0516"/>
    <w:rsid w:val="002B1B1A"/>
    <w:rsid w:val="002B7228"/>
    <w:rsid w:val="002C53EE"/>
    <w:rsid w:val="002D24F7"/>
    <w:rsid w:val="002D2799"/>
    <w:rsid w:val="002D2CD7"/>
    <w:rsid w:val="002D4DDC"/>
    <w:rsid w:val="002D4F75"/>
    <w:rsid w:val="002D5504"/>
    <w:rsid w:val="002D578B"/>
    <w:rsid w:val="002D6493"/>
    <w:rsid w:val="002D7AB6"/>
    <w:rsid w:val="002E06D0"/>
    <w:rsid w:val="002E3C27"/>
    <w:rsid w:val="002E403A"/>
    <w:rsid w:val="002E7F3A"/>
    <w:rsid w:val="002F4EDB"/>
    <w:rsid w:val="002F6054"/>
    <w:rsid w:val="00310E13"/>
    <w:rsid w:val="00315713"/>
    <w:rsid w:val="0031686C"/>
    <w:rsid w:val="00316FE0"/>
    <w:rsid w:val="003204D2"/>
    <w:rsid w:val="0032605E"/>
    <w:rsid w:val="003275D1"/>
    <w:rsid w:val="00330B2A"/>
    <w:rsid w:val="00331E17"/>
    <w:rsid w:val="00333063"/>
    <w:rsid w:val="00336B73"/>
    <w:rsid w:val="003408E3"/>
    <w:rsid w:val="00341D5B"/>
    <w:rsid w:val="00343480"/>
    <w:rsid w:val="00345E89"/>
    <w:rsid w:val="003522A1"/>
    <w:rsid w:val="0035254B"/>
    <w:rsid w:val="00353555"/>
    <w:rsid w:val="003565D4"/>
    <w:rsid w:val="003607FB"/>
    <w:rsid w:val="00360FD5"/>
    <w:rsid w:val="0036340D"/>
    <w:rsid w:val="003634A5"/>
    <w:rsid w:val="00366868"/>
    <w:rsid w:val="00367506"/>
    <w:rsid w:val="00370085"/>
    <w:rsid w:val="003710ED"/>
    <w:rsid w:val="003744A7"/>
    <w:rsid w:val="00376235"/>
    <w:rsid w:val="00381FB6"/>
    <w:rsid w:val="003836D3"/>
    <w:rsid w:val="00383A52"/>
    <w:rsid w:val="00391652"/>
    <w:rsid w:val="0039507F"/>
    <w:rsid w:val="003A1260"/>
    <w:rsid w:val="003A295F"/>
    <w:rsid w:val="003A41DD"/>
    <w:rsid w:val="003A7033"/>
    <w:rsid w:val="003B47FE"/>
    <w:rsid w:val="003B5673"/>
    <w:rsid w:val="003B6287"/>
    <w:rsid w:val="003B62C9"/>
    <w:rsid w:val="003C7176"/>
    <w:rsid w:val="003D0929"/>
    <w:rsid w:val="003D4729"/>
    <w:rsid w:val="003D7DD6"/>
    <w:rsid w:val="003E5AAF"/>
    <w:rsid w:val="003E600D"/>
    <w:rsid w:val="003E64DF"/>
    <w:rsid w:val="003E6A5D"/>
    <w:rsid w:val="003F193A"/>
    <w:rsid w:val="003F4207"/>
    <w:rsid w:val="003F5C46"/>
    <w:rsid w:val="003F7CBB"/>
    <w:rsid w:val="003F7D34"/>
    <w:rsid w:val="00412C8E"/>
    <w:rsid w:val="00414FFA"/>
    <w:rsid w:val="0041518D"/>
    <w:rsid w:val="004167A8"/>
    <w:rsid w:val="0042221D"/>
    <w:rsid w:val="00424DD3"/>
    <w:rsid w:val="004269C5"/>
    <w:rsid w:val="00435939"/>
    <w:rsid w:val="00437CC7"/>
    <w:rsid w:val="00442B9C"/>
    <w:rsid w:val="00445EFA"/>
    <w:rsid w:val="0044738A"/>
    <w:rsid w:val="004473D3"/>
    <w:rsid w:val="00452231"/>
    <w:rsid w:val="00456D95"/>
    <w:rsid w:val="00460C13"/>
    <w:rsid w:val="00463228"/>
    <w:rsid w:val="00463782"/>
    <w:rsid w:val="004667E0"/>
    <w:rsid w:val="0046760E"/>
    <w:rsid w:val="00470E10"/>
    <w:rsid w:val="00477A97"/>
    <w:rsid w:val="00481343"/>
    <w:rsid w:val="0048549E"/>
    <w:rsid w:val="004930C6"/>
    <w:rsid w:val="00493347"/>
    <w:rsid w:val="004953BC"/>
    <w:rsid w:val="00496092"/>
    <w:rsid w:val="004A08DB"/>
    <w:rsid w:val="004A25D0"/>
    <w:rsid w:val="004A37E8"/>
    <w:rsid w:val="004A7549"/>
    <w:rsid w:val="004B09D4"/>
    <w:rsid w:val="004B2183"/>
    <w:rsid w:val="004B2DCA"/>
    <w:rsid w:val="004B309D"/>
    <w:rsid w:val="004B330A"/>
    <w:rsid w:val="004B7C8E"/>
    <w:rsid w:val="004C2E2B"/>
    <w:rsid w:val="004C3D3C"/>
    <w:rsid w:val="004D0EDC"/>
    <w:rsid w:val="004D1220"/>
    <w:rsid w:val="004D14B3"/>
    <w:rsid w:val="004D1529"/>
    <w:rsid w:val="004D2253"/>
    <w:rsid w:val="004D5514"/>
    <w:rsid w:val="004D56C3"/>
    <w:rsid w:val="004E0338"/>
    <w:rsid w:val="004E4FF3"/>
    <w:rsid w:val="004E56A8"/>
    <w:rsid w:val="004F3B55"/>
    <w:rsid w:val="004F428E"/>
    <w:rsid w:val="004F4E46"/>
    <w:rsid w:val="004F6B7D"/>
    <w:rsid w:val="005015F6"/>
    <w:rsid w:val="0050263C"/>
    <w:rsid w:val="005030C4"/>
    <w:rsid w:val="005031C5"/>
    <w:rsid w:val="00504FDC"/>
    <w:rsid w:val="005120CC"/>
    <w:rsid w:val="00512B7B"/>
    <w:rsid w:val="00514EA1"/>
    <w:rsid w:val="0051798B"/>
    <w:rsid w:val="00521F5A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3FB7"/>
    <w:rsid w:val="0055595E"/>
    <w:rsid w:val="00557988"/>
    <w:rsid w:val="00562C49"/>
    <w:rsid w:val="00562DEF"/>
    <w:rsid w:val="0056321A"/>
    <w:rsid w:val="00563A35"/>
    <w:rsid w:val="00566596"/>
    <w:rsid w:val="005741E9"/>
    <w:rsid w:val="005748CF"/>
    <w:rsid w:val="005815A7"/>
    <w:rsid w:val="00584270"/>
    <w:rsid w:val="00584738"/>
    <w:rsid w:val="00585ED6"/>
    <w:rsid w:val="0058658E"/>
    <w:rsid w:val="00587600"/>
    <w:rsid w:val="005920B0"/>
    <w:rsid w:val="0059380D"/>
    <w:rsid w:val="00595264"/>
    <w:rsid w:val="005959DC"/>
    <w:rsid w:val="00595A8F"/>
    <w:rsid w:val="005977C2"/>
    <w:rsid w:val="00597BF2"/>
    <w:rsid w:val="005A1F54"/>
    <w:rsid w:val="005A3020"/>
    <w:rsid w:val="005B134E"/>
    <w:rsid w:val="005B2039"/>
    <w:rsid w:val="005B344F"/>
    <w:rsid w:val="005B3859"/>
    <w:rsid w:val="005B3FBA"/>
    <w:rsid w:val="005B4A1D"/>
    <w:rsid w:val="005B674D"/>
    <w:rsid w:val="005C056D"/>
    <w:rsid w:val="005C0CBE"/>
    <w:rsid w:val="005C1FCF"/>
    <w:rsid w:val="005C3F41"/>
    <w:rsid w:val="005D1885"/>
    <w:rsid w:val="005D4A38"/>
    <w:rsid w:val="005E2EEA"/>
    <w:rsid w:val="005E3708"/>
    <w:rsid w:val="005E3CCD"/>
    <w:rsid w:val="005E3D6B"/>
    <w:rsid w:val="005E5B55"/>
    <w:rsid w:val="005E5E4A"/>
    <w:rsid w:val="005E693D"/>
    <w:rsid w:val="005E75BF"/>
    <w:rsid w:val="005F21F4"/>
    <w:rsid w:val="005F57BA"/>
    <w:rsid w:val="005F61E6"/>
    <w:rsid w:val="005F6C45"/>
    <w:rsid w:val="00605A69"/>
    <w:rsid w:val="00606C54"/>
    <w:rsid w:val="00614375"/>
    <w:rsid w:val="00615B0A"/>
    <w:rsid w:val="006168CF"/>
    <w:rsid w:val="0062011B"/>
    <w:rsid w:val="00626DE0"/>
    <w:rsid w:val="00630901"/>
    <w:rsid w:val="00631F8E"/>
    <w:rsid w:val="00636EE9"/>
    <w:rsid w:val="00640950"/>
    <w:rsid w:val="00641AE7"/>
    <w:rsid w:val="00642629"/>
    <w:rsid w:val="0064782B"/>
    <w:rsid w:val="0065293D"/>
    <w:rsid w:val="00653EFC"/>
    <w:rsid w:val="00654021"/>
    <w:rsid w:val="0065777F"/>
    <w:rsid w:val="00661045"/>
    <w:rsid w:val="00666DA8"/>
    <w:rsid w:val="00671057"/>
    <w:rsid w:val="00675AAF"/>
    <w:rsid w:val="0068031A"/>
    <w:rsid w:val="00681213"/>
    <w:rsid w:val="00681B2F"/>
    <w:rsid w:val="0068335F"/>
    <w:rsid w:val="00686E48"/>
    <w:rsid w:val="00687217"/>
    <w:rsid w:val="00693302"/>
    <w:rsid w:val="0069640B"/>
    <w:rsid w:val="006A0100"/>
    <w:rsid w:val="006A1B83"/>
    <w:rsid w:val="006A21CD"/>
    <w:rsid w:val="006A5918"/>
    <w:rsid w:val="006B21B2"/>
    <w:rsid w:val="006B4A4A"/>
    <w:rsid w:val="006C19B2"/>
    <w:rsid w:val="006C4409"/>
    <w:rsid w:val="006C5BB8"/>
    <w:rsid w:val="006C6936"/>
    <w:rsid w:val="006C7B01"/>
    <w:rsid w:val="006D0FE8"/>
    <w:rsid w:val="006D4B2B"/>
    <w:rsid w:val="006D4F3C"/>
    <w:rsid w:val="006D5B99"/>
    <w:rsid w:val="006D5C66"/>
    <w:rsid w:val="006D7002"/>
    <w:rsid w:val="006E1B3C"/>
    <w:rsid w:val="006E23FB"/>
    <w:rsid w:val="006E325A"/>
    <w:rsid w:val="006E33EC"/>
    <w:rsid w:val="006E3802"/>
    <w:rsid w:val="006E6AE9"/>
    <w:rsid w:val="006E6C02"/>
    <w:rsid w:val="006F231A"/>
    <w:rsid w:val="006F3545"/>
    <w:rsid w:val="006F3C4B"/>
    <w:rsid w:val="006F48CD"/>
    <w:rsid w:val="006F6B55"/>
    <w:rsid w:val="006F788D"/>
    <w:rsid w:val="006F78E1"/>
    <w:rsid w:val="00701072"/>
    <w:rsid w:val="00702054"/>
    <w:rsid w:val="007035A4"/>
    <w:rsid w:val="007042B2"/>
    <w:rsid w:val="00711799"/>
    <w:rsid w:val="00712B78"/>
    <w:rsid w:val="0071393B"/>
    <w:rsid w:val="00713EE2"/>
    <w:rsid w:val="007177FC"/>
    <w:rsid w:val="00720C5E"/>
    <w:rsid w:val="00721701"/>
    <w:rsid w:val="00731835"/>
    <w:rsid w:val="007341F8"/>
    <w:rsid w:val="00734372"/>
    <w:rsid w:val="00734EB8"/>
    <w:rsid w:val="00735F8B"/>
    <w:rsid w:val="0074090B"/>
    <w:rsid w:val="00742D1F"/>
    <w:rsid w:val="00743EBA"/>
    <w:rsid w:val="00744C8E"/>
    <w:rsid w:val="0074707E"/>
    <w:rsid w:val="007516DC"/>
    <w:rsid w:val="00752E58"/>
    <w:rsid w:val="00754B80"/>
    <w:rsid w:val="00761918"/>
    <w:rsid w:val="00762F03"/>
    <w:rsid w:val="0076413B"/>
    <w:rsid w:val="007648AE"/>
    <w:rsid w:val="00764BF8"/>
    <w:rsid w:val="0076514D"/>
    <w:rsid w:val="00773D59"/>
    <w:rsid w:val="00781003"/>
    <w:rsid w:val="00791190"/>
    <w:rsid w:val="007911FD"/>
    <w:rsid w:val="00793930"/>
    <w:rsid w:val="00793DD1"/>
    <w:rsid w:val="00794FEC"/>
    <w:rsid w:val="00796CCA"/>
    <w:rsid w:val="007A003E"/>
    <w:rsid w:val="007A1965"/>
    <w:rsid w:val="007A2ED1"/>
    <w:rsid w:val="007A4BE6"/>
    <w:rsid w:val="007A6D62"/>
    <w:rsid w:val="007B0219"/>
    <w:rsid w:val="007B0DC6"/>
    <w:rsid w:val="007B1094"/>
    <w:rsid w:val="007B1762"/>
    <w:rsid w:val="007B2F57"/>
    <w:rsid w:val="007B3320"/>
    <w:rsid w:val="007C301F"/>
    <w:rsid w:val="007C4540"/>
    <w:rsid w:val="007C65AF"/>
    <w:rsid w:val="007D135D"/>
    <w:rsid w:val="007D730F"/>
    <w:rsid w:val="007D7CD8"/>
    <w:rsid w:val="007E3AA7"/>
    <w:rsid w:val="007E7EFA"/>
    <w:rsid w:val="007F737D"/>
    <w:rsid w:val="0080308E"/>
    <w:rsid w:val="00805303"/>
    <w:rsid w:val="00806705"/>
    <w:rsid w:val="00806738"/>
    <w:rsid w:val="00806BB3"/>
    <w:rsid w:val="00817481"/>
    <w:rsid w:val="008216D5"/>
    <w:rsid w:val="008249CE"/>
    <w:rsid w:val="00831A50"/>
    <w:rsid w:val="00831B3C"/>
    <w:rsid w:val="00831C89"/>
    <w:rsid w:val="00832114"/>
    <w:rsid w:val="00834C46"/>
    <w:rsid w:val="0084093E"/>
    <w:rsid w:val="00841CE1"/>
    <w:rsid w:val="008473D8"/>
    <w:rsid w:val="008528DC"/>
    <w:rsid w:val="00852B8C"/>
    <w:rsid w:val="00854981"/>
    <w:rsid w:val="00864B2E"/>
    <w:rsid w:val="00865963"/>
    <w:rsid w:val="00871C1D"/>
    <w:rsid w:val="0087450E"/>
    <w:rsid w:val="00875A82"/>
    <w:rsid w:val="00876CA3"/>
    <w:rsid w:val="008772FE"/>
    <w:rsid w:val="008775F1"/>
    <w:rsid w:val="008821AE"/>
    <w:rsid w:val="00883D3A"/>
    <w:rsid w:val="008854F7"/>
    <w:rsid w:val="00885A9D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B345D"/>
    <w:rsid w:val="008B7BCC"/>
    <w:rsid w:val="008C1FC2"/>
    <w:rsid w:val="008C2980"/>
    <w:rsid w:val="008C4DD6"/>
    <w:rsid w:val="008C5AFB"/>
    <w:rsid w:val="008D07FB"/>
    <w:rsid w:val="008D0C02"/>
    <w:rsid w:val="008D357D"/>
    <w:rsid w:val="008D435A"/>
    <w:rsid w:val="008E387B"/>
    <w:rsid w:val="008E6087"/>
    <w:rsid w:val="008E758D"/>
    <w:rsid w:val="008F10A7"/>
    <w:rsid w:val="008F755D"/>
    <w:rsid w:val="008F7A39"/>
    <w:rsid w:val="009021E8"/>
    <w:rsid w:val="00904677"/>
    <w:rsid w:val="00905EE2"/>
    <w:rsid w:val="00911440"/>
    <w:rsid w:val="00911712"/>
    <w:rsid w:val="00911B27"/>
    <w:rsid w:val="009170BE"/>
    <w:rsid w:val="00920B55"/>
    <w:rsid w:val="0092599E"/>
    <w:rsid w:val="009262C9"/>
    <w:rsid w:val="00930EB9"/>
    <w:rsid w:val="00933752"/>
    <w:rsid w:val="00933DC7"/>
    <w:rsid w:val="009418F4"/>
    <w:rsid w:val="00942BBC"/>
    <w:rsid w:val="00944180"/>
    <w:rsid w:val="00944AA0"/>
    <w:rsid w:val="00947DA2"/>
    <w:rsid w:val="00951177"/>
    <w:rsid w:val="0096302C"/>
    <w:rsid w:val="009673E8"/>
    <w:rsid w:val="00967F30"/>
    <w:rsid w:val="00974DB8"/>
    <w:rsid w:val="00980661"/>
    <w:rsid w:val="0098093B"/>
    <w:rsid w:val="00983363"/>
    <w:rsid w:val="00983460"/>
    <w:rsid w:val="00984A75"/>
    <w:rsid w:val="009876D4"/>
    <w:rsid w:val="009914A5"/>
    <w:rsid w:val="0099548E"/>
    <w:rsid w:val="00996456"/>
    <w:rsid w:val="00996A12"/>
    <w:rsid w:val="00997B0F"/>
    <w:rsid w:val="009A0CC3"/>
    <w:rsid w:val="009A1CAD"/>
    <w:rsid w:val="009A3440"/>
    <w:rsid w:val="009A360B"/>
    <w:rsid w:val="009A5832"/>
    <w:rsid w:val="009A6838"/>
    <w:rsid w:val="009B24B5"/>
    <w:rsid w:val="009B4EBC"/>
    <w:rsid w:val="009B5ABB"/>
    <w:rsid w:val="009B73CE"/>
    <w:rsid w:val="009C2461"/>
    <w:rsid w:val="009C5A15"/>
    <w:rsid w:val="009C6FE2"/>
    <w:rsid w:val="009C7674"/>
    <w:rsid w:val="009C7FAB"/>
    <w:rsid w:val="009D004A"/>
    <w:rsid w:val="009D5880"/>
    <w:rsid w:val="009E159C"/>
    <w:rsid w:val="009E1FD4"/>
    <w:rsid w:val="009E3B07"/>
    <w:rsid w:val="009E42CC"/>
    <w:rsid w:val="009E51D1"/>
    <w:rsid w:val="009E52ED"/>
    <w:rsid w:val="009E5531"/>
    <w:rsid w:val="009F171E"/>
    <w:rsid w:val="009F3D2F"/>
    <w:rsid w:val="009F7052"/>
    <w:rsid w:val="00A02668"/>
    <w:rsid w:val="00A02801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6E0C"/>
    <w:rsid w:val="00A32FCB"/>
    <w:rsid w:val="00A34C25"/>
    <w:rsid w:val="00A3507D"/>
    <w:rsid w:val="00A3717A"/>
    <w:rsid w:val="00A4088C"/>
    <w:rsid w:val="00A4456B"/>
    <w:rsid w:val="00A448D4"/>
    <w:rsid w:val="00A452E0"/>
    <w:rsid w:val="00A506DF"/>
    <w:rsid w:val="00A51EA5"/>
    <w:rsid w:val="00A530E9"/>
    <w:rsid w:val="00A53742"/>
    <w:rsid w:val="00A557A1"/>
    <w:rsid w:val="00A63059"/>
    <w:rsid w:val="00A63AE3"/>
    <w:rsid w:val="00A651A4"/>
    <w:rsid w:val="00A71361"/>
    <w:rsid w:val="00A746E2"/>
    <w:rsid w:val="00A81FF2"/>
    <w:rsid w:val="00A83904"/>
    <w:rsid w:val="00A85721"/>
    <w:rsid w:val="00A90A79"/>
    <w:rsid w:val="00A96170"/>
    <w:rsid w:val="00A96B30"/>
    <w:rsid w:val="00AA442D"/>
    <w:rsid w:val="00AA59B5"/>
    <w:rsid w:val="00AA7777"/>
    <w:rsid w:val="00AA7B84"/>
    <w:rsid w:val="00AC0B4C"/>
    <w:rsid w:val="00AC1164"/>
    <w:rsid w:val="00AC2296"/>
    <w:rsid w:val="00AC2754"/>
    <w:rsid w:val="00AC48B0"/>
    <w:rsid w:val="00AC4ACD"/>
    <w:rsid w:val="00AC5DFB"/>
    <w:rsid w:val="00AD13DC"/>
    <w:rsid w:val="00AD6DE2"/>
    <w:rsid w:val="00AE0A40"/>
    <w:rsid w:val="00AE1ED4"/>
    <w:rsid w:val="00AE21E1"/>
    <w:rsid w:val="00AE2F8D"/>
    <w:rsid w:val="00AE3BAE"/>
    <w:rsid w:val="00AE6A21"/>
    <w:rsid w:val="00AF122D"/>
    <w:rsid w:val="00AF1C8F"/>
    <w:rsid w:val="00AF29DD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2CBB"/>
    <w:rsid w:val="00B077FA"/>
    <w:rsid w:val="00B07F27"/>
    <w:rsid w:val="00B127D7"/>
    <w:rsid w:val="00B13B0C"/>
    <w:rsid w:val="00B14408"/>
    <w:rsid w:val="00B1453A"/>
    <w:rsid w:val="00B20F82"/>
    <w:rsid w:val="00B25BD5"/>
    <w:rsid w:val="00B34079"/>
    <w:rsid w:val="00B36349"/>
    <w:rsid w:val="00B3793A"/>
    <w:rsid w:val="00B401BA"/>
    <w:rsid w:val="00B407E4"/>
    <w:rsid w:val="00B425B6"/>
    <w:rsid w:val="00B42A72"/>
    <w:rsid w:val="00B441AE"/>
    <w:rsid w:val="00B45A65"/>
    <w:rsid w:val="00B45F33"/>
    <w:rsid w:val="00B46D50"/>
    <w:rsid w:val="00B53170"/>
    <w:rsid w:val="00B548B9"/>
    <w:rsid w:val="00B56DBE"/>
    <w:rsid w:val="00B62999"/>
    <w:rsid w:val="00B63BE3"/>
    <w:rsid w:val="00B64885"/>
    <w:rsid w:val="00B64FA3"/>
    <w:rsid w:val="00B66810"/>
    <w:rsid w:val="00B72BE3"/>
    <w:rsid w:val="00B73B80"/>
    <w:rsid w:val="00B770C7"/>
    <w:rsid w:val="00B777D7"/>
    <w:rsid w:val="00B80F26"/>
    <w:rsid w:val="00B822BD"/>
    <w:rsid w:val="00B842F4"/>
    <w:rsid w:val="00B91A7B"/>
    <w:rsid w:val="00B929DD"/>
    <w:rsid w:val="00B93AF6"/>
    <w:rsid w:val="00B95405"/>
    <w:rsid w:val="00B95EF7"/>
    <w:rsid w:val="00B963F1"/>
    <w:rsid w:val="00BA020A"/>
    <w:rsid w:val="00BA6E55"/>
    <w:rsid w:val="00BB025A"/>
    <w:rsid w:val="00BB02A4"/>
    <w:rsid w:val="00BB1270"/>
    <w:rsid w:val="00BB1E44"/>
    <w:rsid w:val="00BB50B5"/>
    <w:rsid w:val="00BB5267"/>
    <w:rsid w:val="00BB52B8"/>
    <w:rsid w:val="00BB59D8"/>
    <w:rsid w:val="00BB7E69"/>
    <w:rsid w:val="00BC0E51"/>
    <w:rsid w:val="00BC3C1F"/>
    <w:rsid w:val="00BC7CE7"/>
    <w:rsid w:val="00BD295E"/>
    <w:rsid w:val="00BD4664"/>
    <w:rsid w:val="00BE1193"/>
    <w:rsid w:val="00BF4849"/>
    <w:rsid w:val="00BF4EA7"/>
    <w:rsid w:val="00BF6525"/>
    <w:rsid w:val="00C00EDB"/>
    <w:rsid w:val="00C02863"/>
    <w:rsid w:val="00C02F4F"/>
    <w:rsid w:val="00C0383A"/>
    <w:rsid w:val="00C067FF"/>
    <w:rsid w:val="00C12862"/>
    <w:rsid w:val="00C13D28"/>
    <w:rsid w:val="00C14585"/>
    <w:rsid w:val="00C165A0"/>
    <w:rsid w:val="00C216CE"/>
    <w:rsid w:val="00C2184F"/>
    <w:rsid w:val="00C22A78"/>
    <w:rsid w:val="00C23B55"/>
    <w:rsid w:val="00C23C7E"/>
    <w:rsid w:val="00C246C5"/>
    <w:rsid w:val="00C25A82"/>
    <w:rsid w:val="00C30A2A"/>
    <w:rsid w:val="00C33993"/>
    <w:rsid w:val="00C4069E"/>
    <w:rsid w:val="00C41ADC"/>
    <w:rsid w:val="00C42AB3"/>
    <w:rsid w:val="00C44149"/>
    <w:rsid w:val="00C44410"/>
    <w:rsid w:val="00C44A15"/>
    <w:rsid w:val="00C46156"/>
    <w:rsid w:val="00C4630A"/>
    <w:rsid w:val="00C523F0"/>
    <w:rsid w:val="00C526D2"/>
    <w:rsid w:val="00C53A91"/>
    <w:rsid w:val="00C5794E"/>
    <w:rsid w:val="00C60968"/>
    <w:rsid w:val="00C63D39"/>
    <w:rsid w:val="00C63EDD"/>
    <w:rsid w:val="00C65B36"/>
    <w:rsid w:val="00C7292E"/>
    <w:rsid w:val="00C74E88"/>
    <w:rsid w:val="00C80924"/>
    <w:rsid w:val="00C8286B"/>
    <w:rsid w:val="00C856FB"/>
    <w:rsid w:val="00C947F8"/>
    <w:rsid w:val="00C9515F"/>
    <w:rsid w:val="00C963C5"/>
    <w:rsid w:val="00CA030C"/>
    <w:rsid w:val="00CA1F41"/>
    <w:rsid w:val="00CA32EE"/>
    <w:rsid w:val="00CA5771"/>
    <w:rsid w:val="00CA6A1A"/>
    <w:rsid w:val="00CB0656"/>
    <w:rsid w:val="00CC1E75"/>
    <w:rsid w:val="00CC2E0E"/>
    <w:rsid w:val="00CC3494"/>
    <w:rsid w:val="00CC361C"/>
    <w:rsid w:val="00CC474B"/>
    <w:rsid w:val="00CC658C"/>
    <w:rsid w:val="00CC67BF"/>
    <w:rsid w:val="00CD0843"/>
    <w:rsid w:val="00CD4D32"/>
    <w:rsid w:val="00CD4E31"/>
    <w:rsid w:val="00CD5A78"/>
    <w:rsid w:val="00CD7345"/>
    <w:rsid w:val="00CD7A42"/>
    <w:rsid w:val="00CE27BF"/>
    <w:rsid w:val="00CE372E"/>
    <w:rsid w:val="00CF0A1B"/>
    <w:rsid w:val="00CF19F6"/>
    <w:rsid w:val="00CF2F4F"/>
    <w:rsid w:val="00CF536D"/>
    <w:rsid w:val="00D02E9D"/>
    <w:rsid w:val="00D10CB8"/>
    <w:rsid w:val="00D12806"/>
    <w:rsid w:val="00D12D44"/>
    <w:rsid w:val="00D15018"/>
    <w:rsid w:val="00D158AC"/>
    <w:rsid w:val="00D165BD"/>
    <w:rsid w:val="00D1694C"/>
    <w:rsid w:val="00D20F5E"/>
    <w:rsid w:val="00D21A99"/>
    <w:rsid w:val="00D23B76"/>
    <w:rsid w:val="00D24B4A"/>
    <w:rsid w:val="00D379A3"/>
    <w:rsid w:val="00D45FF3"/>
    <w:rsid w:val="00D47E0A"/>
    <w:rsid w:val="00D512CF"/>
    <w:rsid w:val="00D5281F"/>
    <w:rsid w:val="00D528B9"/>
    <w:rsid w:val="00D53186"/>
    <w:rsid w:val="00D5487D"/>
    <w:rsid w:val="00D60140"/>
    <w:rsid w:val="00D6024A"/>
    <w:rsid w:val="00D608B5"/>
    <w:rsid w:val="00D64739"/>
    <w:rsid w:val="00D66E10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5A68"/>
    <w:rsid w:val="00DA17C7"/>
    <w:rsid w:val="00DA6A9A"/>
    <w:rsid w:val="00DB1EFD"/>
    <w:rsid w:val="00DB3EAF"/>
    <w:rsid w:val="00DB46C6"/>
    <w:rsid w:val="00DC3203"/>
    <w:rsid w:val="00DC3C99"/>
    <w:rsid w:val="00DC52F5"/>
    <w:rsid w:val="00DC5FD0"/>
    <w:rsid w:val="00DD0354"/>
    <w:rsid w:val="00DD27D7"/>
    <w:rsid w:val="00DD3C96"/>
    <w:rsid w:val="00DD458C"/>
    <w:rsid w:val="00DD72E9"/>
    <w:rsid w:val="00DD7605"/>
    <w:rsid w:val="00DE2020"/>
    <w:rsid w:val="00DE3476"/>
    <w:rsid w:val="00DE68A4"/>
    <w:rsid w:val="00DE7BEA"/>
    <w:rsid w:val="00DF37B7"/>
    <w:rsid w:val="00DF5B84"/>
    <w:rsid w:val="00DF6D5B"/>
    <w:rsid w:val="00DF771B"/>
    <w:rsid w:val="00DF7EE2"/>
    <w:rsid w:val="00E01BAA"/>
    <w:rsid w:val="00E0282A"/>
    <w:rsid w:val="00E02F9B"/>
    <w:rsid w:val="00E07E14"/>
    <w:rsid w:val="00E108BF"/>
    <w:rsid w:val="00E133DE"/>
    <w:rsid w:val="00E14F94"/>
    <w:rsid w:val="00E17336"/>
    <w:rsid w:val="00E17D15"/>
    <w:rsid w:val="00E2245D"/>
    <w:rsid w:val="00E22B95"/>
    <w:rsid w:val="00E247FA"/>
    <w:rsid w:val="00E26243"/>
    <w:rsid w:val="00E30331"/>
    <w:rsid w:val="00E30BB8"/>
    <w:rsid w:val="00E31F9C"/>
    <w:rsid w:val="00E40488"/>
    <w:rsid w:val="00E50367"/>
    <w:rsid w:val="00E50FE6"/>
    <w:rsid w:val="00E51ABA"/>
    <w:rsid w:val="00E524CB"/>
    <w:rsid w:val="00E65456"/>
    <w:rsid w:val="00E65A91"/>
    <w:rsid w:val="00E66188"/>
    <w:rsid w:val="00E664FB"/>
    <w:rsid w:val="00E672F0"/>
    <w:rsid w:val="00E70373"/>
    <w:rsid w:val="00E70DDE"/>
    <w:rsid w:val="00E72E40"/>
    <w:rsid w:val="00E73665"/>
    <w:rsid w:val="00E73999"/>
    <w:rsid w:val="00E73BDC"/>
    <w:rsid w:val="00E73E9E"/>
    <w:rsid w:val="00E812B4"/>
    <w:rsid w:val="00E81660"/>
    <w:rsid w:val="00E854FE"/>
    <w:rsid w:val="00E906CC"/>
    <w:rsid w:val="00E939A0"/>
    <w:rsid w:val="00E97E4E"/>
    <w:rsid w:val="00EA1CC2"/>
    <w:rsid w:val="00EA2D76"/>
    <w:rsid w:val="00EA4010"/>
    <w:rsid w:val="00EA4644"/>
    <w:rsid w:val="00EA758A"/>
    <w:rsid w:val="00EB096F"/>
    <w:rsid w:val="00EB199F"/>
    <w:rsid w:val="00EB21A4"/>
    <w:rsid w:val="00EB27C4"/>
    <w:rsid w:val="00EB5387"/>
    <w:rsid w:val="00EB5C10"/>
    <w:rsid w:val="00EB6C53"/>
    <w:rsid w:val="00EB7322"/>
    <w:rsid w:val="00EC0FE9"/>
    <w:rsid w:val="00EC198B"/>
    <w:rsid w:val="00EC426D"/>
    <w:rsid w:val="00EC571B"/>
    <w:rsid w:val="00EC57D7"/>
    <w:rsid w:val="00EC6385"/>
    <w:rsid w:val="00ED1DE9"/>
    <w:rsid w:val="00ED23D4"/>
    <w:rsid w:val="00ED5E0B"/>
    <w:rsid w:val="00EE17FF"/>
    <w:rsid w:val="00EE37B6"/>
    <w:rsid w:val="00EF0F45"/>
    <w:rsid w:val="00EF7463"/>
    <w:rsid w:val="00EF7971"/>
    <w:rsid w:val="00F002EF"/>
    <w:rsid w:val="00F013CF"/>
    <w:rsid w:val="00F01EE9"/>
    <w:rsid w:val="00F04900"/>
    <w:rsid w:val="00F065A4"/>
    <w:rsid w:val="00F126B9"/>
    <w:rsid w:val="00F12715"/>
    <w:rsid w:val="00F12B75"/>
    <w:rsid w:val="00F144D5"/>
    <w:rsid w:val="00F146F0"/>
    <w:rsid w:val="00F15039"/>
    <w:rsid w:val="00F20FF3"/>
    <w:rsid w:val="00F2190B"/>
    <w:rsid w:val="00F228B5"/>
    <w:rsid w:val="00F2389C"/>
    <w:rsid w:val="00F25C67"/>
    <w:rsid w:val="00F30DFF"/>
    <w:rsid w:val="00F32B80"/>
    <w:rsid w:val="00F340EB"/>
    <w:rsid w:val="00F35285"/>
    <w:rsid w:val="00F43B9D"/>
    <w:rsid w:val="00F44D5E"/>
    <w:rsid w:val="00F53A35"/>
    <w:rsid w:val="00F543E4"/>
    <w:rsid w:val="00F55A3D"/>
    <w:rsid w:val="00F5744B"/>
    <w:rsid w:val="00F61209"/>
    <w:rsid w:val="00F6259E"/>
    <w:rsid w:val="00F65DD4"/>
    <w:rsid w:val="00F672B2"/>
    <w:rsid w:val="00F83973"/>
    <w:rsid w:val="00F87FA3"/>
    <w:rsid w:val="00F9308A"/>
    <w:rsid w:val="00F93D8C"/>
    <w:rsid w:val="00FA3102"/>
    <w:rsid w:val="00FA48D4"/>
    <w:rsid w:val="00FA54FA"/>
    <w:rsid w:val="00FA6D39"/>
    <w:rsid w:val="00FB1085"/>
    <w:rsid w:val="00FB227E"/>
    <w:rsid w:val="00FB3D61"/>
    <w:rsid w:val="00FB44CE"/>
    <w:rsid w:val="00FB5009"/>
    <w:rsid w:val="00FB76AB"/>
    <w:rsid w:val="00FC1CE5"/>
    <w:rsid w:val="00FC58FB"/>
    <w:rsid w:val="00FD03FE"/>
    <w:rsid w:val="00FD126E"/>
    <w:rsid w:val="00FD3C36"/>
    <w:rsid w:val="00FD3DBB"/>
    <w:rsid w:val="00FD4D81"/>
    <w:rsid w:val="00FD7498"/>
    <w:rsid w:val="00FD7FB3"/>
    <w:rsid w:val="00FE4713"/>
    <w:rsid w:val="00FF1F44"/>
    <w:rsid w:val="00FF225E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E4DA5"/>
  <w14:defaultImageDpi w14:val="330"/>
  <w15:docId w15:val="{138803C7-4EF7-4BF8-BB42-ABB368F3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1D5B"/>
    <w:pPr>
      <w:spacing w:line="360" w:lineRule="auto"/>
    </w:pPr>
    <w:rPr>
      <w:sz w:val="21"/>
      <w:szCs w:val="24"/>
    </w:rPr>
  </w:style>
  <w:style w:type="paragraph" w:styleId="1">
    <w:name w:val="heading 1"/>
    <w:basedOn w:val="a"/>
    <w:next w:val="Paragraph"/>
    <w:link w:val="10"/>
    <w:qFormat/>
    <w:rsid w:val="00BA6E55"/>
    <w:pPr>
      <w:keepNext/>
      <w:spacing w:before="240" w:after="60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Paragraph"/>
    <w:link w:val="20"/>
    <w:qFormat/>
    <w:rsid w:val="00341D5B"/>
    <w:pPr>
      <w:keepNext/>
      <w:spacing w:before="120" w:after="60"/>
      <w:contextualSpacing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"/>
    <w:next w:val="Paragraph"/>
    <w:link w:val="30"/>
    <w:qFormat/>
    <w:rsid w:val="00DF7EE2"/>
    <w:pPr>
      <w:keepNext/>
      <w:spacing w:before="360" w:after="60"/>
      <w:ind w:right="567"/>
      <w:contextualSpacing/>
      <w:outlineLvl w:val="2"/>
    </w:pPr>
    <w:rPr>
      <w:rFonts w:cs="Arial"/>
      <w:bCs/>
      <w:i/>
      <w:szCs w:val="26"/>
    </w:rPr>
  </w:style>
  <w:style w:type="paragraph" w:styleId="4">
    <w:name w:val="heading 4"/>
    <w:basedOn w:val="Paragraph"/>
    <w:next w:val="Newparagraph"/>
    <w:link w:val="40"/>
    <w:rsid w:val="00F43B9D"/>
    <w:pPr>
      <w:spacing w:before="360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title">
    <w:name w:val="Article title"/>
    <w:basedOn w:val="a"/>
    <w:next w:val="a"/>
    <w:qFormat/>
    <w:rsid w:val="00FD3DBB"/>
    <w:pPr>
      <w:jc w:val="center"/>
    </w:pPr>
    <w:rPr>
      <w:b/>
      <w:sz w:val="28"/>
    </w:rPr>
  </w:style>
  <w:style w:type="paragraph" w:customStyle="1" w:styleId="Authornames">
    <w:name w:val="Author names"/>
    <w:basedOn w:val="a"/>
    <w:next w:val="a"/>
    <w:qFormat/>
    <w:rsid w:val="00BA6E55"/>
    <w:pPr>
      <w:spacing w:before="120"/>
      <w:jc w:val="center"/>
    </w:pPr>
  </w:style>
  <w:style w:type="paragraph" w:customStyle="1" w:styleId="Affiliation">
    <w:name w:val="Affiliation"/>
    <w:basedOn w:val="a"/>
    <w:qFormat/>
    <w:rsid w:val="00BA6E55"/>
    <w:pPr>
      <w:spacing w:before="120"/>
    </w:pPr>
    <w:rPr>
      <w:i/>
    </w:rPr>
  </w:style>
  <w:style w:type="paragraph" w:customStyle="1" w:styleId="Receiveddates">
    <w:name w:val="Received dates"/>
    <w:basedOn w:val="Affiliation"/>
    <w:next w:val="a"/>
    <w:qFormat/>
    <w:rsid w:val="00CC474B"/>
  </w:style>
  <w:style w:type="paragraph" w:customStyle="1" w:styleId="Abstract">
    <w:name w:val="Abstract"/>
    <w:basedOn w:val="a"/>
    <w:next w:val="Keywords"/>
    <w:qFormat/>
    <w:rsid w:val="00BA6E55"/>
    <w:pPr>
      <w:spacing w:before="120" w:after="120"/>
      <w:jc w:val="both"/>
    </w:pPr>
  </w:style>
  <w:style w:type="paragraph" w:customStyle="1" w:styleId="Keywords">
    <w:name w:val="Keywords"/>
    <w:basedOn w:val="a"/>
    <w:next w:val="Paragraph"/>
    <w:link w:val="Keywords0"/>
    <w:qFormat/>
    <w:rsid w:val="00BA6E55"/>
    <w:pPr>
      <w:spacing w:before="120" w:after="120"/>
      <w:jc w:val="both"/>
    </w:pPr>
  </w:style>
  <w:style w:type="paragraph" w:customStyle="1" w:styleId="Correspondencedetails">
    <w:name w:val="Correspondence details"/>
    <w:basedOn w:val="a"/>
    <w:qFormat/>
    <w:rsid w:val="00BA6E55"/>
    <w:pPr>
      <w:spacing w:before="120"/>
    </w:pPr>
  </w:style>
  <w:style w:type="paragraph" w:customStyle="1" w:styleId="Displayedquotation">
    <w:name w:val="Displayed quotation"/>
    <w:basedOn w:val="a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EE17FF"/>
    <w:pPr>
      <w:widowControl/>
      <w:numPr>
        <w:numId w:val="24"/>
      </w:numPr>
      <w:spacing w:before="0"/>
      <w:ind w:left="510" w:hanging="113"/>
      <w:contextualSpacing/>
    </w:pPr>
  </w:style>
  <w:style w:type="paragraph" w:customStyle="1" w:styleId="Displayedequation">
    <w:name w:val="Displayed equation"/>
    <w:basedOn w:val="a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a"/>
    <w:next w:val="a"/>
    <w:qFormat/>
    <w:rsid w:val="00D379A3"/>
    <w:pPr>
      <w:spacing w:before="120"/>
    </w:pPr>
    <w:rPr>
      <w:sz w:val="22"/>
    </w:rPr>
  </w:style>
  <w:style w:type="paragraph" w:customStyle="1" w:styleId="Tabletitle">
    <w:name w:val="Table title"/>
    <w:basedOn w:val="a"/>
    <w:next w:val="a"/>
    <w:autoRedefine/>
    <w:qFormat/>
    <w:rsid w:val="00E26243"/>
    <w:pPr>
      <w:spacing w:before="240"/>
    </w:pPr>
    <w:rPr>
      <w:sz w:val="18"/>
      <w:szCs w:val="18"/>
    </w:rPr>
  </w:style>
  <w:style w:type="paragraph" w:customStyle="1" w:styleId="Figurecaption">
    <w:name w:val="Figure caption"/>
    <w:basedOn w:val="a"/>
    <w:next w:val="a"/>
    <w:autoRedefine/>
    <w:qFormat/>
    <w:rsid w:val="00EE17FF"/>
    <w:pPr>
      <w:jc w:val="both"/>
    </w:pPr>
    <w:rPr>
      <w:sz w:val="18"/>
    </w:rPr>
  </w:style>
  <w:style w:type="paragraph" w:customStyle="1" w:styleId="Footnotes">
    <w:name w:val="Footnotes"/>
    <w:basedOn w:val="a"/>
    <w:qFormat/>
    <w:rsid w:val="006C6936"/>
    <w:pPr>
      <w:spacing w:before="120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a"/>
    <w:qFormat/>
    <w:rsid w:val="00F04900"/>
    <w:pPr>
      <w:spacing w:before="240"/>
    </w:pPr>
    <w:rPr>
      <w:sz w:val="22"/>
    </w:rPr>
  </w:style>
  <w:style w:type="paragraph" w:customStyle="1" w:styleId="Normalparagraphstyle">
    <w:name w:val="Normal paragraph style"/>
    <w:basedOn w:val="a"/>
    <w:next w:val="a"/>
    <w:rsid w:val="00562DEF"/>
  </w:style>
  <w:style w:type="paragraph" w:customStyle="1" w:styleId="Paragraph">
    <w:name w:val="Paragraph"/>
    <w:basedOn w:val="a"/>
    <w:next w:val="Newparagraph"/>
    <w:qFormat/>
    <w:rsid w:val="00BA6E55"/>
    <w:pPr>
      <w:widowControl w:val="0"/>
      <w:spacing w:before="120"/>
      <w:jc w:val="both"/>
    </w:pPr>
  </w:style>
  <w:style w:type="paragraph" w:customStyle="1" w:styleId="Newparagraph">
    <w:name w:val="New paragraph"/>
    <w:basedOn w:val="a"/>
    <w:qFormat/>
    <w:rsid w:val="00BA6E55"/>
    <w:pPr>
      <w:ind w:firstLine="357"/>
      <w:jc w:val="both"/>
    </w:pPr>
  </w:style>
  <w:style w:type="paragraph" w:styleId="a3">
    <w:name w:val="Normal Indent"/>
    <w:basedOn w:val="a"/>
    <w:rsid w:val="00526454"/>
    <w:pPr>
      <w:ind w:left="720"/>
    </w:pPr>
  </w:style>
  <w:style w:type="paragraph" w:customStyle="1" w:styleId="References">
    <w:name w:val="References"/>
    <w:basedOn w:val="a"/>
    <w:qFormat/>
    <w:rsid w:val="002C53EE"/>
    <w:pPr>
      <w:spacing w:before="120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20">
    <w:name w:val="标题 2 字符"/>
    <w:basedOn w:val="a0"/>
    <w:link w:val="2"/>
    <w:rsid w:val="00341D5B"/>
    <w:rPr>
      <w:rFonts w:cs="Arial"/>
      <w:b/>
      <w:bCs/>
      <w:i/>
      <w:iCs/>
      <w:sz w:val="21"/>
      <w:szCs w:val="28"/>
    </w:rPr>
  </w:style>
  <w:style w:type="character" w:customStyle="1" w:styleId="10">
    <w:name w:val="标题 1 字符"/>
    <w:basedOn w:val="a0"/>
    <w:link w:val="1"/>
    <w:rsid w:val="00BA6E55"/>
    <w:rPr>
      <w:rFonts w:cs="Arial"/>
      <w:b/>
      <w:bCs/>
      <w:kern w:val="32"/>
      <w:sz w:val="21"/>
      <w:szCs w:val="32"/>
    </w:rPr>
  </w:style>
  <w:style w:type="character" w:customStyle="1" w:styleId="30">
    <w:name w:val="标题 3 字符"/>
    <w:basedOn w:val="a0"/>
    <w:link w:val="3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BA6E55"/>
    <w:pPr>
      <w:widowControl/>
      <w:numPr>
        <w:numId w:val="28"/>
      </w:numPr>
      <w:spacing w:before="0"/>
      <w:ind w:left="714" w:hanging="357"/>
      <w:contextualSpacing/>
    </w:pPr>
  </w:style>
  <w:style w:type="paragraph" w:styleId="a4">
    <w:name w:val="footnote text"/>
    <w:basedOn w:val="a"/>
    <w:link w:val="a5"/>
    <w:autoRedefine/>
    <w:rsid w:val="006C19B2"/>
    <w:pPr>
      <w:ind w:left="284" w:hanging="284"/>
    </w:pPr>
    <w:rPr>
      <w:sz w:val="22"/>
      <w:szCs w:val="20"/>
    </w:rPr>
  </w:style>
  <w:style w:type="character" w:customStyle="1" w:styleId="a5">
    <w:name w:val="脚注文本 字符"/>
    <w:basedOn w:val="a0"/>
    <w:link w:val="a4"/>
    <w:rsid w:val="006C19B2"/>
    <w:rPr>
      <w:sz w:val="22"/>
    </w:rPr>
  </w:style>
  <w:style w:type="character" w:styleId="a6">
    <w:name w:val="footnote reference"/>
    <w:basedOn w:val="a0"/>
    <w:rsid w:val="00AF2C92"/>
    <w:rPr>
      <w:vertAlign w:val="superscript"/>
    </w:rPr>
  </w:style>
  <w:style w:type="paragraph" w:styleId="a7">
    <w:name w:val="endnote text"/>
    <w:basedOn w:val="a"/>
    <w:link w:val="a8"/>
    <w:autoRedefine/>
    <w:rsid w:val="006C19B2"/>
    <w:pPr>
      <w:ind w:left="284" w:hanging="284"/>
    </w:pPr>
    <w:rPr>
      <w:sz w:val="22"/>
      <w:szCs w:val="20"/>
    </w:rPr>
  </w:style>
  <w:style w:type="character" w:customStyle="1" w:styleId="a8">
    <w:name w:val="尾注文本 字符"/>
    <w:basedOn w:val="a0"/>
    <w:link w:val="a7"/>
    <w:rsid w:val="006C19B2"/>
    <w:rPr>
      <w:sz w:val="22"/>
    </w:rPr>
  </w:style>
  <w:style w:type="character" w:styleId="a9">
    <w:name w:val="endnote reference"/>
    <w:basedOn w:val="a0"/>
    <w:rsid w:val="00EC571B"/>
    <w:rPr>
      <w:vertAlign w:val="superscript"/>
    </w:rPr>
  </w:style>
  <w:style w:type="character" w:customStyle="1" w:styleId="40">
    <w:name w:val="标题 4 字符"/>
    <w:basedOn w:val="a0"/>
    <w:link w:val="4"/>
    <w:rsid w:val="00F43B9D"/>
    <w:rPr>
      <w:bCs/>
      <w:sz w:val="24"/>
      <w:szCs w:val="28"/>
    </w:rPr>
  </w:style>
  <w:style w:type="paragraph" w:styleId="aa">
    <w:name w:val="header"/>
    <w:basedOn w:val="a"/>
    <w:link w:val="ab"/>
    <w:rsid w:val="003F193A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ab">
    <w:name w:val="页眉 字符"/>
    <w:basedOn w:val="a0"/>
    <w:link w:val="aa"/>
    <w:rsid w:val="003F193A"/>
    <w:rPr>
      <w:rFonts w:eastAsia="Times New Roman"/>
      <w:sz w:val="24"/>
      <w:szCs w:val="24"/>
      <w:lang w:eastAsia="en-GB"/>
    </w:rPr>
  </w:style>
  <w:style w:type="paragraph" w:styleId="ac">
    <w:name w:val="footer"/>
    <w:basedOn w:val="a"/>
    <w:link w:val="ad"/>
    <w:uiPriority w:val="99"/>
    <w:rsid w:val="00AE6A21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ad">
    <w:name w:val="页脚 字符"/>
    <w:basedOn w:val="a0"/>
    <w:link w:val="ac"/>
    <w:uiPriority w:val="99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character" w:styleId="ae">
    <w:name w:val="Hyperlink"/>
    <w:basedOn w:val="a0"/>
    <w:unhideWhenUsed/>
    <w:rsid w:val="0079119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91190"/>
    <w:rPr>
      <w:color w:val="605E5C"/>
      <w:shd w:val="clear" w:color="auto" w:fill="E1DFDD"/>
    </w:rPr>
  </w:style>
  <w:style w:type="table" w:styleId="af0">
    <w:name w:val="Table Grid"/>
    <w:basedOn w:val="a1"/>
    <w:rsid w:val="00BB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semiHidden/>
    <w:rsid w:val="004B2DCA"/>
    <w:rPr>
      <w:color w:val="808080"/>
    </w:rPr>
  </w:style>
  <w:style w:type="table" w:customStyle="1" w:styleId="21">
    <w:name w:val="网格型2"/>
    <w:basedOn w:val="a1"/>
    <w:next w:val="af0"/>
    <w:uiPriority w:val="39"/>
    <w:rsid w:val="0065777F"/>
    <w:rPr>
      <w:rFonts w:asciiTheme="minorHAnsi" w:hAnsiTheme="minorHAnsi" w:cstheme="minorBidi"/>
      <w:kern w:val="2"/>
      <w:sz w:val="21"/>
      <w:szCs w:val="22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nhideWhenUsed/>
    <w:rsid w:val="00336B73"/>
    <w:rPr>
      <w:rFonts w:asciiTheme="majorHAnsi" w:eastAsia="黑体" w:hAnsiTheme="majorHAnsi" w:cstheme="majorBidi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18449F"/>
    <w:pPr>
      <w:jc w:val="center"/>
    </w:pPr>
    <w:rPr>
      <w:noProof/>
      <w:sz w:val="24"/>
    </w:rPr>
  </w:style>
  <w:style w:type="character" w:customStyle="1" w:styleId="Keywords0">
    <w:name w:val="Keywords 字符"/>
    <w:basedOn w:val="a0"/>
    <w:link w:val="Keywords"/>
    <w:rsid w:val="00BA6E55"/>
    <w:rPr>
      <w:sz w:val="21"/>
      <w:szCs w:val="24"/>
    </w:rPr>
  </w:style>
  <w:style w:type="character" w:customStyle="1" w:styleId="EndNoteBibliographyTitle0">
    <w:name w:val="EndNote Bibliography Title 字符"/>
    <w:basedOn w:val="Keywords0"/>
    <w:link w:val="EndNoteBibliographyTitle"/>
    <w:rsid w:val="0018449F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18449F"/>
    <w:pPr>
      <w:spacing w:line="240" w:lineRule="auto"/>
    </w:pPr>
    <w:rPr>
      <w:noProof/>
      <w:sz w:val="24"/>
    </w:rPr>
  </w:style>
  <w:style w:type="character" w:customStyle="1" w:styleId="EndNoteBibliography0">
    <w:name w:val="EndNote Bibliography 字符"/>
    <w:basedOn w:val="Keywords0"/>
    <w:link w:val="EndNoteBibliography"/>
    <w:rsid w:val="0018449F"/>
    <w:rPr>
      <w:noProof/>
      <w:sz w:val="24"/>
      <w:szCs w:val="24"/>
    </w:rPr>
  </w:style>
  <w:style w:type="character" w:styleId="af3">
    <w:name w:val="FollowedHyperlink"/>
    <w:basedOn w:val="a0"/>
    <w:semiHidden/>
    <w:unhideWhenUsed/>
    <w:rsid w:val="00C23B55"/>
    <w:rPr>
      <w:color w:val="800080" w:themeColor="followedHyperlink"/>
      <w:u w:val="single"/>
    </w:rPr>
  </w:style>
  <w:style w:type="character" w:styleId="af4">
    <w:name w:val="line number"/>
    <w:basedOn w:val="a0"/>
    <w:semiHidden/>
    <w:unhideWhenUsed/>
    <w:rsid w:val="00FD3DBB"/>
  </w:style>
  <w:style w:type="numbering" w:customStyle="1" w:styleId="11">
    <w:name w:val="无列表1"/>
    <w:next w:val="a2"/>
    <w:uiPriority w:val="99"/>
    <w:semiHidden/>
    <w:unhideWhenUsed/>
    <w:rsid w:val="00CC3494"/>
  </w:style>
  <w:style w:type="paragraph" w:customStyle="1" w:styleId="msonormal0">
    <w:name w:val="msonormal"/>
    <w:basedOn w:val="a"/>
    <w:rsid w:val="00CC349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lang w:val="en-US" w:eastAsia="zh-CN"/>
    </w:rPr>
  </w:style>
  <w:style w:type="paragraph" w:customStyle="1" w:styleId="font0">
    <w:name w:val="font0"/>
    <w:basedOn w:val="a"/>
    <w:rsid w:val="00CC3494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2"/>
      <w:szCs w:val="22"/>
      <w:lang w:val="en-US" w:eastAsia="zh-CN"/>
    </w:rPr>
  </w:style>
  <w:style w:type="paragraph" w:customStyle="1" w:styleId="font1">
    <w:name w:val="font1"/>
    <w:basedOn w:val="a"/>
    <w:rsid w:val="00CC3494"/>
    <w:pPr>
      <w:spacing w:before="100" w:beforeAutospacing="1" w:after="100" w:afterAutospacing="1" w:line="240" w:lineRule="auto"/>
    </w:pPr>
    <w:rPr>
      <w:rFonts w:eastAsia="宋体"/>
      <w:color w:val="000000"/>
      <w:sz w:val="22"/>
      <w:szCs w:val="22"/>
      <w:lang w:val="en-US" w:eastAsia="zh-CN"/>
    </w:rPr>
  </w:style>
  <w:style w:type="paragraph" w:customStyle="1" w:styleId="font2">
    <w:name w:val="font2"/>
    <w:basedOn w:val="a"/>
    <w:rsid w:val="00CC3494"/>
    <w:pPr>
      <w:spacing w:before="100" w:beforeAutospacing="1" w:after="100" w:afterAutospacing="1" w:line="240" w:lineRule="auto"/>
    </w:pPr>
    <w:rPr>
      <w:rFonts w:eastAsia="宋体"/>
      <w:b/>
      <w:bCs/>
      <w:color w:val="000000"/>
      <w:sz w:val="22"/>
      <w:szCs w:val="22"/>
      <w:lang w:val="en-US" w:eastAsia="zh-CN"/>
    </w:rPr>
  </w:style>
  <w:style w:type="paragraph" w:customStyle="1" w:styleId="font3">
    <w:name w:val="font3"/>
    <w:basedOn w:val="a"/>
    <w:rsid w:val="00CC3494"/>
    <w:pPr>
      <w:spacing w:before="100" w:beforeAutospacing="1" w:after="100" w:afterAutospacing="1" w:line="240" w:lineRule="auto"/>
    </w:pPr>
    <w:rPr>
      <w:rFonts w:eastAsia="宋体"/>
      <w:color w:val="000000"/>
      <w:sz w:val="20"/>
      <w:szCs w:val="20"/>
      <w:lang w:val="en-US" w:eastAsia="zh-CN"/>
    </w:rPr>
  </w:style>
  <w:style w:type="paragraph" w:customStyle="1" w:styleId="font4">
    <w:name w:val="font4"/>
    <w:basedOn w:val="a"/>
    <w:rsid w:val="00CC3494"/>
    <w:pPr>
      <w:spacing w:before="100" w:beforeAutospacing="1" w:after="100" w:afterAutospacing="1" w:line="240" w:lineRule="auto"/>
    </w:pPr>
    <w:rPr>
      <w:rFonts w:eastAsia="宋体"/>
      <w:b/>
      <w:bCs/>
      <w:color w:val="000000"/>
      <w:sz w:val="20"/>
      <w:szCs w:val="20"/>
      <w:lang w:val="en-US" w:eastAsia="zh-CN"/>
    </w:rPr>
  </w:style>
  <w:style w:type="paragraph" w:customStyle="1" w:styleId="et2">
    <w:name w:val="et2"/>
    <w:basedOn w:val="a"/>
    <w:rsid w:val="00CC3494"/>
    <w:pPr>
      <w:shd w:val="clear" w:color="auto" w:fill="FFFFFF"/>
      <w:spacing w:before="100" w:beforeAutospacing="1" w:after="100" w:afterAutospacing="1" w:line="240" w:lineRule="auto"/>
    </w:pPr>
    <w:rPr>
      <w:rFonts w:eastAsia="宋体"/>
      <w:sz w:val="24"/>
      <w:lang w:val="en-US" w:eastAsia="zh-CN"/>
    </w:rPr>
  </w:style>
  <w:style w:type="paragraph" w:customStyle="1" w:styleId="et3">
    <w:name w:val="et3"/>
    <w:basedOn w:val="a"/>
    <w:rsid w:val="00CC3494"/>
    <w:pPr>
      <w:shd w:val="clear" w:color="auto" w:fill="FFFFFF"/>
      <w:spacing w:before="100" w:beforeAutospacing="1" w:after="100" w:afterAutospacing="1" w:line="240" w:lineRule="auto"/>
    </w:pPr>
    <w:rPr>
      <w:rFonts w:eastAsia="宋体"/>
      <w:b/>
      <w:bCs/>
      <w:sz w:val="24"/>
      <w:lang w:val="en-US" w:eastAsia="zh-CN"/>
    </w:rPr>
  </w:style>
  <w:style w:type="paragraph" w:customStyle="1" w:styleId="et4">
    <w:name w:val="et4"/>
    <w:basedOn w:val="a"/>
    <w:rsid w:val="00CC3494"/>
    <w:pPr>
      <w:shd w:val="clear" w:color="auto" w:fill="FFFFFF"/>
      <w:spacing w:before="100" w:beforeAutospacing="1" w:after="100" w:afterAutospacing="1" w:line="240" w:lineRule="auto"/>
    </w:pPr>
    <w:rPr>
      <w:rFonts w:eastAsia="宋体"/>
      <w:sz w:val="20"/>
      <w:szCs w:val="20"/>
      <w:lang w:val="en-US" w:eastAsia="zh-CN"/>
    </w:rPr>
  </w:style>
  <w:style w:type="paragraph" w:customStyle="1" w:styleId="et6">
    <w:name w:val="et6"/>
    <w:basedOn w:val="a"/>
    <w:rsid w:val="00CC3494"/>
    <w:pPr>
      <w:pBdr>
        <w:top w:val="single" w:sz="8" w:space="0" w:color="000000"/>
      </w:pBdr>
      <w:shd w:val="clear" w:color="auto" w:fill="FFFFFF"/>
      <w:spacing w:before="100" w:beforeAutospacing="1" w:after="100" w:afterAutospacing="1" w:line="240" w:lineRule="auto"/>
    </w:pPr>
    <w:rPr>
      <w:rFonts w:eastAsia="宋体"/>
      <w:b/>
      <w:bCs/>
      <w:sz w:val="20"/>
      <w:szCs w:val="20"/>
      <w:lang w:val="en-US" w:eastAsia="zh-CN"/>
    </w:rPr>
  </w:style>
  <w:style w:type="paragraph" w:customStyle="1" w:styleId="et7">
    <w:name w:val="et7"/>
    <w:basedOn w:val="a"/>
    <w:rsid w:val="00CC3494"/>
    <w:pPr>
      <w:pBdr>
        <w:top w:val="single" w:sz="8" w:space="0" w:color="000000"/>
        <w:bottom w:val="single" w:sz="8" w:space="0" w:color="000000"/>
      </w:pBdr>
      <w:shd w:val="clear" w:color="auto" w:fill="FFFFFF"/>
      <w:spacing w:before="100" w:beforeAutospacing="1" w:after="100" w:afterAutospacing="1" w:line="240" w:lineRule="auto"/>
    </w:pPr>
    <w:rPr>
      <w:rFonts w:eastAsia="宋体"/>
      <w:b/>
      <w:bCs/>
      <w:sz w:val="24"/>
      <w:lang w:val="en-US" w:eastAsia="zh-CN"/>
    </w:rPr>
  </w:style>
  <w:style w:type="paragraph" w:customStyle="1" w:styleId="et8">
    <w:name w:val="et8"/>
    <w:basedOn w:val="a"/>
    <w:rsid w:val="00CC3494"/>
    <w:pPr>
      <w:pBdr>
        <w:bottom w:val="single" w:sz="8" w:space="0" w:color="000000"/>
      </w:pBdr>
      <w:shd w:val="clear" w:color="auto" w:fill="FFFFFF"/>
      <w:spacing w:before="100" w:beforeAutospacing="1" w:after="100" w:afterAutospacing="1" w:line="240" w:lineRule="auto"/>
    </w:pPr>
    <w:rPr>
      <w:rFonts w:eastAsia="宋体"/>
      <w:b/>
      <w:bCs/>
      <w:sz w:val="24"/>
      <w:lang w:val="en-US" w:eastAsia="zh-CN"/>
    </w:rPr>
  </w:style>
  <w:style w:type="paragraph" w:customStyle="1" w:styleId="et9">
    <w:name w:val="et9"/>
    <w:basedOn w:val="a"/>
    <w:rsid w:val="00CC3494"/>
    <w:pPr>
      <w:pBdr>
        <w:bottom w:val="single" w:sz="8" w:space="0" w:color="000000"/>
      </w:pBdr>
      <w:shd w:val="clear" w:color="auto" w:fill="FFFFFF"/>
      <w:spacing w:before="100" w:beforeAutospacing="1" w:after="100" w:afterAutospacing="1" w:line="240" w:lineRule="auto"/>
    </w:pPr>
    <w:rPr>
      <w:rFonts w:eastAsia="宋体"/>
      <w:b/>
      <w:bCs/>
      <w:sz w:val="20"/>
      <w:szCs w:val="20"/>
      <w:lang w:val="en-US" w:eastAsia="zh-CN"/>
    </w:rPr>
  </w:style>
  <w:style w:type="paragraph" w:customStyle="1" w:styleId="et10">
    <w:name w:val="et10"/>
    <w:basedOn w:val="a"/>
    <w:rsid w:val="00CC3494"/>
    <w:pPr>
      <w:shd w:val="clear" w:color="auto" w:fill="FFFFFF"/>
      <w:spacing w:before="100" w:beforeAutospacing="1" w:after="100" w:afterAutospacing="1" w:line="240" w:lineRule="auto"/>
    </w:pPr>
    <w:rPr>
      <w:rFonts w:eastAsia="宋体"/>
      <w:sz w:val="20"/>
      <w:szCs w:val="20"/>
      <w:lang w:val="en-US" w:eastAsia="zh-CN"/>
    </w:rPr>
  </w:style>
  <w:style w:type="paragraph" w:customStyle="1" w:styleId="et11">
    <w:name w:val="et11"/>
    <w:basedOn w:val="a"/>
    <w:rsid w:val="00CC3494"/>
    <w:pPr>
      <w:shd w:val="clear" w:color="auto" w:fill="FFFFFF"/>
      <w:spacing w:before="100" w:beforeAutospacing="1" w:after="100" w:afterAutospacing="1" w:line="240" w:lineRule="auto"/>
    </w:pPr>
    <w:rPr>
      <w:rFonts w:eastAsia="宋体"/>
      <w:b/>
      <w:bCs/>
      <w:sz w:val="20"/>
      <w:szCs w:val="20"/>
      <w:lang w:val="en-US" w:eastAsia="zh-CN"/>
    </w:rPr>
  </w:style>
  <w:style w:type="paragraph" w:customStyle="1" w:styleId="et12">
    <w:name w:val="et12"/>
    <w:basedOn w:val="a"/>
    <w:rsid w:val="00CC3494"/>
    <w:pPr>
      <w:pBdr>
        <w:bottom w:val="single" w:sz="8" w:space="0" w:color="000000"/>
      </w:pBdr>
      <w:shd w:val="clear" w:color="auto" w:fill="FFFFFF"/>
      <w:spacing w:before="100" w:beforeAutospacing="1" w:after="100" w:afterAutospacing="1" w:line="240" w:lineRule="auto"/>
    </w:pPr>
    <w:rPr>
      <w:rFonts w:eastAsia="宋体"/>
      <w:sz w:val="20"/>
      <w:szCs w:val="20"/>
      <w:lang w:val="en-US" w:eastAsia="zh-CN"/>
    </w:rPr>
  </w:style>
  <w:style w:type="paragraph" w:customStyle="1" w:styleId="et13">
    <w:name w:val="et13"/>
    <w:basedOn w:val="a"/>
    <w:rsid w:val="00CC3494"/>
    <w:pPr>
      <w:pBdr>
        <w:bottom w:val="single" w:sz="8" w:space="0" w:color="000000"/>
      </w:pBdr>
      <w:shd w:val="clear" w:color="auto" w:fill="FFFFFF"/>
      <w:spacing w:before="100" w:beforeAutospacing="1" w:after="100" w:afterAutospacing="1" w:line="240" w:lineRule="auto"/>
    </w:pPr>
    <w:rPr>
      <w:rFonts w:eastAsia="宋体"/>
      <w:b/>
      <w:bCs/>
      <w:sz w:val="20"/>
      <w:szCs w:val="20"/>
      <w:lang w:val="en-US" w:eastAsia="zh-CN"/>
    </w:rPr>
  </w:style>
  <w:style w:type="paragraph" w:customStyle="1" w:styleId="et14">
    <w:name w:val="et14"/>
    <w:basedOn w:val="a"/>
    <w:rsid w:val="00CC3494"/>
    <w:pPr>
      <w:pBdr>
        <w:bottom w:val="single" w:sz="8" w:space="0" w:color="000000"/>
      </w:pBdr>
      <w:shd w:val="clear" w:color="auto" w:fill="FFFFFF"/>
      <w:spacing w:before="100" w:beforeAutospacing="1" w:after="100" w:afterAutospacing="1" w:line="240" w:lineRule="auto"/>
    </w:pPr>
    <w:rPr>
      <w:rFonts w:eastAsia="宋体"/>
      <w:b/>
      <w:bCs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tham_desktop\&#23567;&#35770;&#25991;&#25776;&#20889;\20230414IJPR\&#20889;&#20316;&#27169;&#26495;\TF_Template_Word_Windows_2016\TF_Template_Word_Windows_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2914E-4C3A-4163-A6C9-332A453E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TF_Template_Word_Windows_2016.dotx</Template>
  <TotalTime>2</TotalTime>
  <Pages>8</Pages>
  <Words>3342</Words>
  <Characters>19051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TF_Template_Word_Windows_2016</vt:lpstr>
    </vt:vector>
  </TitlesOfParts>
  <Company>Informa Plc</Company>
  <LinksUpToDate>false</LinksUpToDate>
  <CharactersWithSpaces>22349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TF_Template_Word_Windows_2016</dc:title>
  <dc:creator>Gotham</dc:creator>
  <cp:lastModifiedBy>郭 鑫</cp:lastModifiedBy>
  <cp:revision>3</cp:revision>
  <cp:lastPrinted>2011-07-22T14:54:00Z</cp:lastPrinted>
  <dcterms:created xsi:type="dcterms:W3CDTF">2024-01-13T06:56:00Z</dcterms:created>
  <dcterms:modified xsi:type="dcterms:W3CDTF">2024-01-13T08:33:00Z</dcterms:modified>
</cp:coreProperties>
</file>